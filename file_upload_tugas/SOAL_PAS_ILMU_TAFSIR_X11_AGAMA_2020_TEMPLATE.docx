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Content>
        <w:p w14:paraId="67BB625D" w14:textId="51034E96" w:rsidR="00C87B7B" w:rsidRDefault="00C765B6" w:rsidP="00C765B6">
          <w:pPr>
            <w:pStyle w:val="PublishStatus"/>
          </w:pPr>
          <w:r>
            <w:t>This post was published to mandaska at 21.55.20 01/11/2020</w:t>
          </w:r>
        </w:p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Content>
            <w:p w14:paraId="1AB96786" w14:textId="3AAF720A" w:rsidR="000D30C2" w:rsidRDefault="00E54A8D" w:rsidP="00371567">
              <w:pPr>
                <w:pStyle w:val="Publishwithline"/>
              </w:pPr>
              <w:r w:rsidRPr="00236C10">
                <w:rPr>
                  <w:rStyle w:val="PlaceholderText"/>
                </w:rPr>
                <w:t>[Enter Post Title Here]</w:t>
              </w:r>
            </w:p>
          </w:sdtContent>
        </w:sdt>
        <w:p w14:paraId="55C53C12" w14:textId="77777777" w:rsidR="000D30C2" w:rsidRDefault="000D30C2">
          <w:pPr>
            <w:pStyle w:val="underline"/>
          </w:pPr>
        </w:p>
        <w:p w14:paraId="256FC383" w14:textId="60FDBEDD" w:rsidR="000D30C2" w:rsidRDefault="00E54A8D">
          <w:pPr>
            <w:pStyle w:val="PadderBetweenControlandBody"/>
          </w:pPr>
        </w:p>
      </w:sdtContent>
    </w:sdt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59"/>
        <w:gridCol w:w="434"/>
        <w:gridCol w:w="8357"/>
      </w:tblGrid>
      <w:tr w:rsidR="00B54202" w:rsidRPr="00D3128C" w14:paraId="12125EB1" w14:textId="77777777" w:rsidTr="00150BEA">
        <w:tc>
          <w:tcPr>
            <w:tcW w:w="559" w:type="dxa"/>
          </w:tcPr>
          <w:p w14:paraId="4BAC4757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791" w:type="dxa"/>
            <w:gridSpan w:val="2"/>
          </w:tcPr>
          <w:p w14:paraId="2C30616C" w14:textId="77777777" w:rsidR="00E54A8D" w:rsidRPr="002A1412" w:rsidRDefault="00E54A8D" w:rsidP="00E54A8D">
            <w:pPr>
              <w:numPr>
                <w:ilvl w:val="0"/>
                <w:numId w:val="2"/>
              </w:numPr>
              <w:tabs>
                <w:tab w:val="clear" w:pos="776"/>
                <w:tab w:val="num" w:pos="1055"/>
              </w:tabs>
              <w:ind w:left="284" w:hanging="28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A1412">
              <w:rPr>
                <w:rFonts w:asciiTheme="majorBidi" w:hAnsiTheme="majorBidi" w:cstheme="majorBidi"/>
                <w:sz w:val="24"/>
                <w:szCs w:val="24"/>
              </w:rPr>
              <w:t xml:space="preserve">Kata Qur’an </w:t>
            </w:r>
            <w:proofErr w:type="spellStart"/>
            <w:r w:rsidRPr="002A1412">
              <w:rPr>
                <w:rFonts w:asciiTheme="majorBidi" w:hAnsiTheme="majorBidi" w:cstheme="majorBidi"/>
                <w:sz w:val="24"/>
                <w:szCs w:val="24"/>
              </w:rPr>
              <w:t>berasal</w:t>
            </w:r>
            <w:proofErr w:type="spellEnd"/>
            <w:r w:rsidRPr="002A141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A1412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2A141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A1412">
              <w:rPr>
                <w:rFonts w:asciiTheme="majorBidi" w:hAnsiTheme="majorBidi" w:cstheme="majorBidi"/>
                <w:sz w:val="24"/>
                <w:szCs w:val="24"/>
              </w:rPr>
              <w:t>lafaz</w:t>
            </w:r>
            <w:proofErr w:type="spellEnd"/>
            <w:r w:rsidRPr="002A1412">
              <w:rPr>
                <w:rFonts w:ascii="Traditional Arabic" w:hAnsi="Traditional Arabic" w:cs="Traditional Arabic"/>
                <w:sz w:val="36"/>
                <w:szCs w:val="36"/>
              </w:rPr>
              <w:t xml:space="preserve"> </w:t>
            </w:r>
            <w:r w:rsidRPr="002A1412">
              <w:rPr>
                <w:rFonts w:ascii="Traditional Arabic" w:hAnsi="Traditional Arabic" w:cs="Traditional Arabic"/>
                <w:sz w:val="36"/>
                <w:szCs w:val="36"/>
                <w:rtl/>
              </w:rPr>
              <w:t>قَرَنَ</w:t>
            </w:r>
            <w:r w:rsidRPr="002A1412">
              <w:rPr>
                <w:rFonts w:asciiTheme="majorBidi" w:hAnsiTheme="majorBidi" w:cstheme="majorBidi"/>
              </w:rPr>
              <w:t xml:space="preserve"> </w:t>
            </w:r>
            <w:r w:rsidRPr="002A1412">
              <w:rPr>
                <w:rFonts w:asciiTheme="majorBidi" w:hAnsiTheme="majorBidi" w:cstheme="majorBidi"/>
                <w:sz w:val="24"/>
                <w:szCs w:val="24"/>
              </w:rPr>
              <w:t xml:space="preserve">yang </w:t>
            </w:r>
            <w:proofErr w:type="spellStart"/>
            <w:r w:rsidRPr="002A1412">
              <w:rPr>
                <w:rFonts w:asciiTheme="majorBidi" w:hAnsiTheme="majorBidi" w:cstheme="majorBidi"/>
                <w:sz w:val="24"/>
                <w:szCs w:val="24"/>
              </w:rPr>
              <w:t>berarti</w:t>
            </w:r>
            <w:proofErr w:type="spellEnd"/>
            <w:r w:rsidRPr="002A141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A14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menggabungkan</w:t>
            </w:r>
            <w:proofErr w:type="spellEnd"/>
            <w:r w:rsidRPr="002A14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A14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sesuatu</w:t>
            </w:r>
            <w:proofErr w:type="spellEnd"/>
            <w:r w:rsidRPr="002A14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A14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dengan</w:t>
            </w:r>
            <w:proofErr w:type="spellEnd"/>
            <w:r w:rsidRPr="002A141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yang lain.</w:t>
            </w:r>
            <w:r w:rsidRPr="002A1412">
              <w:rPr>
                <w:rFonts w:asciiTheme="majorBidi" w:hAnsiTheme="majorBidi" w:cstheme="majorBidi"/>
                <w:sz w:val="24"/>
                <w:szCs w:val="24"/>
              </w:rPr>
              <w:t xml:space="preserve"> Penda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dinyatakan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ole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h ...</w:t>
            </w:r>
          </w:p>
          <w:p w14:paraId="3CF159E4" w14:textId="23BFB01D" w:rsidR="002438F4" w:rsidRPr="00D3128C" w:rsidRDefault="002438F4" w:rsidP="002438F4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125BAE07" w14:textId="77777777" w:rsidTr="00150BEA">
        <w:tc>
          <w:tcPr>
            <w:tcW w:w="559" w:type="dxa"/>
          </w:tcPr>
          <w:p w14:paraId="65C75E20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C72E9D0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4F809186" w14:textId="4FDC8338" w:rsidR="00B54202" w:rsidRPr="00150BEA" w:rsidRDefault="00150BEA" w:rsidP="00150BE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50BEA">
              <w:rPr>
                <w:rFonts w:asciiTheme="majorBidi" w:hAnsiTheme="majorBidi" w:cstheme="majorBidi"/>
                <w:sz w:val="24"/>
                <w:szCs w:val="24"/>
              </w:rPr>
              <w:t>Subkhi</w:t>
            </w:r>
            <w:proofErr w:type="spellEnd"/>
            <w:r w:rsidRPr="00150B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50BEA">
              <w:rPr>
                <w:rFonts w:asciiTheme="majorBidi" w:hAnsiTheme="majorBidi" w:cstheme="majorBidi"/>
                <w:sz w:val="24"/>
                <w:szCs w:val="24"/>
              </w:rPr>
              <w:t>Shalih</w:t>
            </w:r>
            <w:proofErr w:type="spellEnd"/>
          </w:p>
        </w:tc>
      </w:tr>
      <w:tr w:rsidR="00B54202" w:rsidRPr="00D3128C" w14:paraId="0900956D" w14:textId="77777777" w:rsidTr="00150BEA">
        <w:tc>
          <w:tcPr>
            <w:tcW w:w="559" w:type="dxa"/>
          </w:tcPr>
          <w:p w14:paraId="62300F0B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8BE044B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5CB78F48" w14:textId="4D5A86D8" w:rsidR="00B54202" w:rsidRPr="00150BEA" w:rsidRDefault="00150BEA" w:rsidP="00150BEA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150BEA">
              <w:rPr>
                <w:rFonts w:asciiTheme="majorBidi" w:hAnsiTheme="majorBidi" w:cstheme="majorBidi"/>
                <w:sz w:val="24"/>
                <w:szCs w:val="24"/>
              </w:rPr>
              <w:t xml:space="preserve">Muhammad </w:t>
            </w:r>
            <w:proofErr w:type="spellStart"/>
            <w:r w:rsidRPr="00150BEA">
              <w:rPr>
                <w:rFonts w:asciiTheme="majorBidi" w:hAnsiTheme="majorBidi" w:cstheme="majorBidi"/>
                <w:sz w:val="24"/>
                <w:szCs w:val="24"/>
              </w:rPr>
              <w:t>Abduh</w:t>
            </w:r>
            <w:proofErr w:type="spellEnd"/>
          </w:p>
        </w:tc>
      </w:tr>
      <w:tr w:rsidR="00B54202" w:rsidRPr="00D3128C" w14:paraId="72BE8334" w14:textId="77777777" w:rsidTr="00150BEA">
        <w:tc>
          <w:tcPr>
            <w:tcW w:w="559" w:type="dxa"/>
          </w:tcPr>
          <w:p w14:paraId="76712905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E3FAE62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1C11D253" w14:textId="171BD6FB" w:rsidR="00B54202" w:rsidRPr="00D3128C" w:rsidRDefault="00150BEA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Al-Asy’ari</w:t>
            </w:r>
          </w:p>
        </w:tc>
      </w:tr>
      <w:tr w:rsidR="00B54202" w:rsidRPr="00D3128C" w14:paraId="5A06B431" w14:textId="77777777" w:rsidTr="00150BEA">
        <w:tc>
          <w:tcPr>
            <w:tcW w:w="559" w:type="dxa"/>
          </w:tcPr>
          <w:p w14:paraId="11BC65EB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39E9DF3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7EEADDD2" w14:textId="77777777" w:rsidR="00150BEA" w:rsidRPr="00150BEA" w:rsidRDefault="00150BEA" w:rsidP="00150BE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50BEA">
              <w:rPr>
                <w:rFonts w:asciiTheme="majorBidi" w:hAnsiTheme="majorBidi" w:cstheme="majorBidi"/>
                <w:sz w:val="24"/>
                <w:szCs w:val="24"/>
              </w:rPr>
              <w:t xml:space="preserve">Manna’ </w:t>
            </w:r>
            <w:proofErr w:type="spellStart"/>
            <w:r w:rsidRPr="00150BEA">
              <w:rPr>
                <w:rFonts w:asciiTheme="majorBidi" w:hAnsiTheme="majorBidi" w:cstheme="majorBidi"/>
                <w:sz w:val="24"/>
                <w:szCs w:val="24"/>
              </w:rPr>
              <w:t>Qaththan</w:t>
            </w:r>
            <w:proofErr w:type="spellEnd"/>
          </w:p>
          <w:p w14:paraId="771E21E1" w14:textId="3921DFA5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423EE4F7" w14:textId="77777777" w:rsidTr="00150BEA">
        <w:tc>
          <w:tcPr>
            <w:tcW w:w="559" w:type="dxa"/>
          </w:tcPr>
          <w:p w14:paraId="4E3B9497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EC0480F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3BD45680" w14:textId="77777777" w:rsidR="00150BEA" w:rsidRPr="00150BEA" w:rsidRDefault="00150BEA" w:rsidP="00150BE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  <w:r w:rsidRPr="00150BEA">
              <w:rPr>
                <w:rFonts w:asciiTheme="majorBidi" w:hAnsiTheme="majorBidi" w:cstheme="majorBidi"/>
                <w:sz w:val="24"/>
                <w:szCs w:val="24"/>
              </w:rPr>
              <w:t xml:space="preserve">Imam </w:t>
            </w:r>
            <w:proofErr w:type="spellStart"/>
            <w:r w:rsidRPr="00150BEA">
              <w:rPr>
                <w:rFonts w:asciiTheme="majorBidi" w:hAnsiTheme="majorBidi" w:cstheme="majorBidi"/>
                <w:sz w:val="24"/>
                <w:szCs w:val="24"/>
              </w:rPr>
              <w:t>Asy-Syafi’i</w:t>
            </w:r>
            <w:proofErr w:type="spellEnd"/>
          </w:p>
          <w:p w14:paraId="1199542C" w14:textId="638D8026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2325B1F1" w14:textId="77777777" w:rsidTr="00150BEA">
        <w:tc>
          <w:tcPr>
            <w:tcW w:w="559" w:type="dxa"/>
          </w:tcPr>
          <w:p w14:paraId="01E2AE6D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791" w:type="dxa"/>
            <w:gridSpan w:val="2"/>
          </w:tcPr>
          <w:p w14:paraId="6C4B6319" w14:textId="77777777" w:rsidR="00F14F33" w:rsidRPr="00D3128C" w:rsidRDefault="00F14F33" w:rsidP="00B3463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46F10419" w14:textId="77777777" w:rsidTr="00150BEA">
        <w:tc>
          <w:tcPr>
            <w:tcW w:w="559" w:type="dxa"/>
          </w:tcPr>
          <w:p w14:paraId="782827C4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78A7367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557A1128" w14:textId="467A2F62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56F49CFB" w14:textId="77777777" w:rsidTr="00150BEA">
        <w:tc>
          <w:tcPr>
            <w:tcW w:w="559" w:type="dxa"/>
          </w:tcPr>
          <w:p w14:paraId="27370162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43CDF54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2E503B03" w14:textId="5878ACEC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29031613" w14:textId="77777777" w:rsidTr="00150BEA">
        <w:tc>
          <w:tcPr>
            <w:tcW w:w="559" w:type="dxa"/>
          </w:tcPr>
          <w:p w14:paraId="0137408C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FB3FBE6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76D37381" w14:textId="288ED046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6FD7D200" w14:textId="77777777" w:rsidTr="00150BEA">
        <w:tc>
          <w:tcPr>
            <w:tcW w:w="559" w:type="dxa"/>
          </w:tcPr>
          <w:p w14:paraId="76729444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4AEEBD7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659A69C0" w14:textId="09D8CE8C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56B18FEA" w14:textId="77777777" w:rsidTr="00150BEA">
        <w:tc>
          <w:tcPr>
            <w:tcW w:w="559" w:type="dxa"/>
          </w:tcPr>
          <w:p w14:paraId="45A02F61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D466CF0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01CDFEB8" w14:textId="5D787E6A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369639DD" w14:textId="77777777" w:rsidTr="00150BEA">
        <w:tc>
          <w:tcPr>
            <w:tcW w:w="559" w:type="dxa"/>
          </w:tcPr>
          <w:p w14:paraId="74EAF141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8791" w:type="dxa"/>
            <w:gridSpan w:val="2"/>
          </w:tcPr>
          <w:p w14:paraId="5E9C8B3B" w14:textId="0AC75829" w:rsidR="00FC61AF" w:rsidRPr="00D3128C" w:rsidRDefault="00FC61AF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5A94377B" w14:textId="77777777" w:rsidTr="00150BEA">
        <w:tc>
          <w:tcPr>
            <w:tcW w:w="559" w:type="dxa"/>
          </w:tcPr>
          <w:p w14:paraId="3C36AE8C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8D313D8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30B63ECE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08F3D5BC" w14:textId="77777777" w:rsidTr="00150BEA">
        <w:tc>
          <w:tcPr>
            <w:tcW w:w="559" w:type="dxa"/>
          </w:tcPr>
          <w:p w14:paraId="032150F0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02AC634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6FED982C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0BA3D584" w14:textId="77777777" w:rsidTr="00150BEA">
        <w:tc>
          <w:tcPr>
            <w:tcW w:w="559" w:type="dxa"/>
          </w:tcPr>
          <w:p w14:paraId="0D5B499E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223EE58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7FA5831C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7CC21F1D" w14:textId="77777777" w:rsidTr="00150BEA">
        <w:tc>
          <w:tcPr>
            <w:tcW w:w="559" w:type="dxa"/>
          </w:tcPr>
          <w:p w14:paraId="2742E4AC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C4B6B68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78AF6BA9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7CA1D62B" w14:textId="77777777" w:rsidTr="00150BEA">
        <w:tc>
          <w:tcPr>
            <w:tcW w:w="559" w:type="dxa"/>
          </w:tcPr>
          <w:p w14:paraId="3E308AF4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74F9060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16209FDE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0186DC4C" w14:textId="77777777" w:rsidTr="00150BEA">
        <w:tc>
          <w:tcPr>
            <w:tcW w:w="559" w:type="dxa"/>
          </w:tcPr>
          <w:p w14:paraId="67A23D9C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791" w:type="dxa"/>
            <w:gridSpan w:val="2"/>
          </w:tcPr>
          <w:p w14:paraId="56226B9A" w14:textId="6AFC7B46" w:rsidR="00FC61AF" w:rsidRPr="00D3128C" w:rsidRDefault="00FC61AF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4F2DBF70" w14:textId="77777777" w:rsidTr="00150BEA">
        <w:tc>
          <w:tcPr>
            <w:tcW w:w="559" w:type="dxa"/>
          </w:tcPr>
          <w:p w14:paraId="2DBE11EC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FC25B0E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0E2C2901" w14:textId="29248E2F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4FDC582D" w14:textId="77777777" w:rsidTr="00150BEA">
        <w:tc>
          <w:tcPr>
            <w:tcW w:w="559" w:type="dxa"/>
          </w:tcPr>
          <w:p w14:paraId="29160EBF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E406DCF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18C16F6D" w14:textId="7A6F6063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777B6005" w14:textId="77777777" w:rsidTr="00150BEA">
        <w:tc>
          <w:tcPr>
            <w:tcW w:w="559" w:type="dxa"/>
          </w:tcPr>
          <w:p w14:paraId="532F9D4C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4B25C7A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2992956E" w14:textId="1DD1A2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4E99DAD1" w14:textId="77777777" w:rsidTr="00150BEA">
        <w:tc>
          <w:tcPr>
            <w:tcW w:w="559" w:type="dxa"/>
          </w:tcPr>
          <w:p w14:paraId="531F8F75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CCF6E37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3CC437B4" w14:textId="0E52634F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744F9FCD" w14:textId="77777777" w:rsidTr="00150BEA">
        <w:tc>
          <w:tcPr>
            <w:tcW w:w="559" w:type="dxa"/>
          </w:tcPr>
          <w:p w14:paraId="7F6C6960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D1385D3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7101FCE4" w14:textId="09B88A65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0E3239AA" w14:textId="77777777" w:rsidTr="00150BEA">
        <w:tc>
          <w:tcPr>
            <w:tcW w:w="559" w:type="dxa"/>
          </w:tcPr>
          <w:p w14:paraId="2DB267BF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791" w:type="dxa"/>
            <w:gridSpan w:val="2"/>
          </w:tcPr>
          <w:p w14:paraId="3042CFFF" w14:textId="07A1FD1E" w:rsidR="00EA2E56" w:rsidRPr="00D3128C" w:rsidRDefault="00EA2E56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287545F6" w14:textId="77777777" w:rsidTr="00150BEA">
        <w:tc>
          <w:tcPr>
            <w:tcW w:w="559" w:type="dxa"/>
          </w:tcPr>
          <w:p w14:paraId="37DAE1EF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31A69FC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0760D26D" w14:textId="116BF2AF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08768CA4" w14:textId="77777777" w:rsidTr="00150BEA">
        <w:tc>
          <w:tcPr>
            <w:tcW w:w="559" w:type="dxa"/>
          </w:tcPr>
          <w:p w14:paraId="3609C835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0526AED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64DCDF7C" w14:textId="388A7482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6505F4C0" w14:textId="77777777" w:rsidTr="00150BEA">
        <w:tc>
          <w:tcPr>
            <w:tcW w:w="559" w:type="dxa"/>
          </w:tcPr>
          <w:p w14:paraId="46FE14F8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C773A13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24FBA56C" w14:textId="2E35793A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3F176216" w14:textId="77777777" w:rsidTr="00150BEA">
        <w:tc>
          <w:tcPr>
            <w:tcW w:w="559" w:type="dxa"/>
          </w:tcPr>
          <w:p w14:paraId="308B65C2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ECB8E8D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1228B794" w14:textId="25725DC4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4202" w:rsidRPr="00D3128C" w14:paraId="04480DF9" w14:textId="77777777" w:rsidTr="00150BEA">
        <w:tc>
          <w:tcPr>
            <w:tcW w:w="559" w:type="dxa"/>
          </w:tcPr>
          <w:p w14:paraId="7F1ABE1B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FFC0307" w14:textId="77777777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420CE8B4" w14:textId="496C82A9" w:rsidR="00B54202" w:rsidRPr="00D3128C" w:rsidRDefault="00B54202" w:rsidP="00D3128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73A15" w:rsidRPr="00D3128C" w14:paraId="739603C8" w14:textId="77777777" w:rsidTr="00150BEA">
        <w:tc>
          <w:tcPr>
            <w:tcW w:w="559" w:type="dxa"/>
          </w:tcPr>
          <w:p w14:paraId="5CA94E9E" w14:textId="35ECB454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8791" w:type="dxa"/>
            <w:gridSpan w:val="2"/>
          </w:tcPr>
          <w:p w14:paraId="55031DAB" w14:textId="3AA6F481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73A15" w:rsidRPr="00D3128C" w14:paraId="79ED5E7B" w14:textId="77777777" w:rsidTr="00150BEA">
        <w:tc>
          <w:tcPr>
            <w:tcW w:w="559" w:type="dxa"/>
          </w:tcPr>
          <w:p w14:paraId="5D1C079D" w14:textId="77777777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75D0AE6" w14:textId="77777777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6777CC81" w14:textId="31FECB49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73A15" w:rsidRPr="00D3128C" w14:paraId="6707A4D8" w14:textId="77777777" w:rsidTr="00150BEA">
        <w:tc>
          <w:tcPr>
            <w:tcW w:w="559" w:type="dxa"/>
          </w:tcPr>
          <w:p w14:paraId="224E8AEC" w14:textId="77777777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A344B7D" w14:textId="77777777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0340C664" w14:textId="05D37AFE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73A15" w:rsidRPr="00D3128C" w14:paraId="6C4A16FF" w14:textId="77777777" w:rsidTr="00150BEA">
        <w:tc>
          <w:tcPr>
            <w:tcW w:w="559" w:type="dxa"/>
          </w:tcPr>
          <w:p w14:paraId="2B4BED5B" w14:textId="77777777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ADD8258" w14:textId="77777777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3EDE2BFB" w14:textId="1D220EA2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73A15" w:rsidRPr="00D3128C" w14:paraId="6FE0ED27" w14:textId="77777777" w:rsidTr="00150BEA">
        <w:tc>
          <w:tcPr>
            <w:tcW w:w="559" w:type="dxa"/>
          </w:tcPr>
          <w:p w14:paraId="7161142B" w14:textId="77777777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44FA63D" w14:textId="77777777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6EA94C4C" w14:textId="3E9824B5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73A15" w:rsidRPr="00D3128C" w14:paraId="625F6713" w14:textId="77777777" w:rsidTr="00150BEA">
        <w:tc>
          <w:tcPr>
            <w:tcW w:w="559" w:type="dxa"/>
          </w:tcPr>
          <w:p w14:paraId="22F6E097" w14:textId="77777777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412B83A" w14:textId="77777777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0D326BD4" w14:textId="6DC51502" w:rsidR="00F73A15" w:rsidRPr="00D3128C" w:rsidRDefault="00F73A15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0ABC" w:rsidRPr="00D3128C" w14:paraId="458FA66F" w14:textId="77777777" w:rsidTr="00150BEA">
        <w:tc>
          <w:tcPr>
            <w:tcW w:w="559" w:type="dxa"/>
          </w:tcPr>
          <w:p w14:paraId="2792213D" w14:textId="4705699C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8791" w:type="dxa"/>
            <w:gridSpan w:val="2"/>
          </w:tcPr>
          <w:p w14:paraId="2C11E51F" w14:textId="5FCF2EA0" w:rsidR="0046278E" w:rsidRPr="0046278E" w:rsidRDefault="0046278E" w:rsidP="00810AFE">
            <w:pPr>
              <w:spacing w:line="360" w:lineRule="auto"/>
            </w:pPr>
          </w:p>
        </w:tc>
      </w:tr>
      <w:tr w:rsidR="00330ABC" w:rsidRPr="00D3128C" w14:paraId="63B10352" w14:textId="77777777" w:rsidTr="00150BEA">
        <w:tc>
          <w:tcPr>
            <w:tcW w:w="559" w:type="dxa"/>
          </w:tcPr>
          <w:p w14:paraId="32F0D7CD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C93A764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278991F4" w14:textId="479F06C1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0ABC" w:rsidRPr="00D3128C" w14:paraId="0238A8DC" w14:textId="77777777" w:rsidTr="00150BEA">
        <w:tc>
          <w:tcPr>
            <w:tcW w:w="559" w:type="dxa"/>
          </w:tcPr>
          <w:p w14:paraId="18D95E26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5FD86DC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4A2B8275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0ABC" w:rsidRPr="00D3128C" w14:paraId="04D25177" w14:textId="77777777" w:rsidTr="00150BEA">
        <w:tc>
          <w:tcPr>
            <w:tcW w:w="559" w:type="dxa"/>
          </w:tcPr>
          <w:p w14:paraId="52B2B80B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D4B59B6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3EBD722F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0ABC" w:rsidRPr="00D3128C" w14:paraId="51637C6F" w14:textId="77777777" w:rsidTr="00150BEA">
        <w:tc>
          <w:tcPr>
            <w:tcW w:w="559" w:type="dxa"/>
          </w:tcPr>
          <w:p w14:paraId="138BF449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B2754E1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2EF03D11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0ABC" w:rsidRPr="00D3128C" w14:paraId="77D8E952" w14:textId="77777777" w:rsidTr="00150BEA">
        <w:tc>
          <w:tcPr>
            <w:tcW w:w="559" w:type="dxa"/>
          </w:tcPr>
          <w:p w14:paraId="70A97E32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15B3622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13387478" w14:textId="77777777" w:rsidR="00330ABC" w:rsidRPr="00D3128C" w:rsidRDefault="00330ABC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D45A3" w:rsidRPr="0046278E" w14:paraId="7E7F20EB" w14:textId="77777777" w:rsidTr="00150BEA">
        <w:tc>
          <w:tcPr>
            <w:tcW w:w="559" w:type="dxa"/>
          </w:tcPr>
          <w:p w14:paraId="16805563" w14:textId="7A7BEE99" w:rsidR="001D45A3" w:rsidRPr="00D3128C" w:rsidRDefault="004147ED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8791" w:type="dxa"/>
            <w:gridSpan w:val="2"/>
          </w:tcPr>
          <w:p w14:paraId="2736DB13" w14:textId="77777777" w:rsidR="001D45A3" w:rsidRPr="0046278E" w:rsidRDefault="001D45A3" w:rsidP="00055CFA">
            <w:pPr>
              <w:spacing w:line="360" w:lineRule="auto"/>
            </w:pPr>
          </w:p>
        </w:tc>
      </w:tr>
      <w:tr w:rsidR="001D45A3" w:rsidRPr="00D3128C" w14:paraId="293ED111" w14:textId="77777777" w:rsidTr="00150BEA">
        <w:tc>
          <w:tcPr>
            <w:tcW w:w="559" w:type="dxa"/>
          </w:tcPr>
          <w:p w14:paraId="6E1EE056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19144F2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2D0EBB93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D45A3" w:rsidRPr="00D3128C" w14:paraId="520E8460" w14:textId="77777777" w:rsidTr="00150BEA">
        <w:tc>
          <w:tcPr>
            <w:tcW w:w="559" w:type="dxa"/>
          </w:tcPr>
          <w:p w14:paraId="69E74AC5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92C6059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66792F0A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D45A3" w:rsidRPr="00D3128C" w14:paraId="51CBEB31" w14:textId="77777777" w:rsidTr="00150BEA">
        <w:tc>
          <w:tcPr>
            <w:tcW w:w="559" w:type="dxa"/>
          </w:tcPr>
          <w:p w14:paraId="11F92661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E420000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6506D2A5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D45A3" w:rsidRPr="00D3128C" w14:paraId="6D766E07" w14:textId="77777777" w:rsidTr="00150BEA">
        <w:tc>
          <w:tcPr>
            <w:tcW w:w="559" w:type="dxa"/>
          </w:tcPr>
          <w:p w14:paraId="170A9C2E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D166156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2EA0E4CE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D45A3" w:rsidRPr="00D3128C" w14:paraId="2C27F6DB" w14:textId="77777777" w:rsidTr="00150BEA">
        <w:tc>
          <w:tcPr>
            <w:tcW w:w="559" w:type="dxa"/>
          </w:tcPr>
          <w:p w14:paraId="7367EF69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5588C7F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6112DFFE" w14:textId="77777777" w:rsidR="001D45A3" w:rsidRPr="00D3128C" w:rsidRDefault="001D45A3" w:rsidP="00E837B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58782F5E" w14:textId="77777777" w:rsidTr="00150BEA">
        <w:tc>
          <w:tcPr>
            <w:tcW w:w="559" w:type="dxa"/>
          </w:tcPr>
          <w:p w14:paraId="6C853D81" w14:textId="1C40A776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8791" w:type="dxa"/>
            <w:gridSpan w:val="2"/>
          </w:tcPr>
          <w:p w14:paraId="4E9580BA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7B03B0F9" w14:textId="77777777" w:rsidTr="00150BEA">
        <w:tc>
          <w:tcPr>
            <w:tcW w:w="559" w:type="dxa"/>
          </w:tcPr>
          <w:p w14:paraId="15BE142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817B7F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00F9677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453E1B6" w14:textId="77777777" w:rsidTr="00150BEA">
        <w:tc>
          <w:tcPr>
            <w:tcW w:w="559" w:type="dxa"/>
          </w:tcPr>
          <w:p w14:paraId="57A931C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0E66A5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728A726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FDF1E8F" w14:textId="77777777" w:rsidTr="00150BEA">
        <w:tc>
          <w:tcPr>
            <w:tcW w:w="559" w:type="dxa"/>
          </w:tcPr>
          <w:p w14:paraId="6106EC8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1AD59C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5259F37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1EC6896" w14:textId="77777777" w:rsidTr="00150BEA">
        <w:tc>
          <w:tcPr>
            <w:tcW w:w="559" w:type="dxa"/>
          </w:tcPr>
          <w:p w14:paraId="0DA4427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196CC5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412ACC4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5108B45" w14:textId="77777777" w:rsidTr="00150BEA">
        <w:tc>
          <w:tcPr>
            <w:tcW w:w="559" w:type="dxa"/>
          </w:tcPr>
          <w:p w14:paraId="0575085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5CD3D1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5DAD1BC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5FA13131" w14:textId="77777777" w:rsidTr="00150BEA">
        <w:tc>
          <w:tcPr>
            <w:tcW w:w="559" w:type="dxa"/>
          </w:tcPr>
          <w:p w14:paraId="5BB41433" w14:textId="157082AD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8791" w:type="dxa"/>
            <w:gridSpan w:val="2"/>
          </w:tcPr>
          <w:p w14:paraId="2677DE8B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3D0E32DA" w14:textId="77777777" w:rsidTr="00150BEA">
        <w:tc>
          <w:tcPr>
            <w:tcW w:w="559" w:type="dxa"/>
          </w:tcPr>
          <w:p w14:paraId="45E9159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9ED43A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3E4A222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B5E5F67" w14:textId="77777777" w:rsidTr="00150BEA">
        <w:tc>
          <w:tcPr>
            <w:tcW w:w="559" w:type="dxa"/>
          </w:tcPr>
          <w:p w14:paraId="64C19D8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2C41C3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687AD58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2A6F761" w14:textId="77777777" w:rsidTr="00150BEA">
        <w:tc>
          <w:tcPr>
            <w:tcW w:w="559" w:type="dxa"/>
          </w:tcPr>
          <w:p w14:paraId="7E7ED79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320DE1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7EF61C4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D048F1E" w14:textId="77777777" w:rsidTr="00150BEA">
        <w:tc>
          <w:tcPr>
            <w:tcW w:w="559" w:type="dxa"/>
          </w:tcPr>
          <w:p w14:paraId="1A6D113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5394D2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6252C96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0A3A247" w14:textId="77777777" w:rsidTr="00150BEA">
        <w:tc>
          <w:tcPr>
            <w:tcW w:w="559" w:type="dxa"/>
          </w:tcPr>
          <w:p w14:paraId="52F3358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75A899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475E1DA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51920D4" w14:textId="77777777" w:rsidTr="00150BEA">
        <w:tc>
          <w:tcPr>
            <w:tcW w:w="559" w:type="dxa"/>
          </w:tcPr>
          <w:p w14:paraId="0D06BBC5" w14:textId="3E130B10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791" w:type="dxa"/>
            <w:gridSpan w:val="2"/>
          </w:tcPr>
          <w:p w14:paraId="565E275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ED0C12D" w14:textId="77777777" w:rsidTr="00150BEA">
        <w:tc>
          <w:tcPr>
            <w:tcW w:w="559" w:type="dxa"/>
          </w:tcPr>
          <w:p w14:paraId="600D637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CAEC9F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5887DA5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CABBC71" w14:textId="77777777" w:rsidTr="00150BEA">
        <w:tc>
          <w:tcPr>
            <w:tcW w:w="559" w:type="dxa"/>
          </w:tcPr>
          <w:p w14:paraId="598FDFA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F849AE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1D38875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6C708CB" w14:textId="77777777" w:rsidTr="00150BEA">
        <w:tc>
          <w:tcPr>
            <w:tcW w:w="559" w:type="dxa"/>
          </w:tcPr>
          <w:p w14:paraId="0368ED4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B62A4E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425D77B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99FCBA8" w14:textId="77777777" w:rsidTr="00150BEA">
        <w:tc>
          <w:tcPr>
            <w:tcW w:w="559" w:type="dxa"/>
          </w:tcPr>
          <w:p w14:paraId="6CA90EA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CA37A9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16A240E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9FE7E72" w14:textId="77777777" w:rsidTr="00150BEA">
        <w:tc>
          <w:tcPr>
            <w:tcW w:w="559" w:type="dxa"/>
          </w:tcPr>
          <w:p w14:paraId="3254D6A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BBBB0B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6A77337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D2EFDD3" w14:textId="77777777" w:rsidTr="00150BEA">
        <w:tc>
          <w:tcPr>
            <w:tcW w:w="559" w:type="dxa"/>
          </w:tcPr>
          <w:p w14:paraId="3345E549" w14:textId="7B9C2B04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D3128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791" w:type="dxa"/>
            <w:gridSpan w:val="2"/>
          </w:tcPr>
          <w:p w14:paraId="1B79DD6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6A0AE99" w14:textId="77777777" w:rsidTr="00150BEA">
        <w:tc>
          <w:tcPr>
            <w:tcW w:w="559" w:type="dxa"/>
          </w:tcPr>
          <w:p w14:paraId="7ECC5FD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185B34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013C053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F658211" w14:textId="77777777" w:rsidTr="00150BEA">
        <w:tc>
          <w:tcPr>
            <w:tcW w:w="559" w:type="dxa"/>
          </w:tcPr>
          <w:p w14:paraId="0D5721F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2BE23E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3373E00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CD8BB96" w14:textId="77777777" w:rsidTr="00150BEA">
        <w:tc>
          <w:tcPr>
            <w:tcW w:w="559" w:type="dxa"/>
          </w:tcPr>
          <w:p w14:paraId="743BC21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392706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13F0181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4E80EDB" w14:textId="77777777" w:rsidTr="00150BEA">
        <w:tc>
          <w:tcPr>
            <w:tcW w:w="559" w:type="dxa"/>
          </w:tcPr>
          <w:p w14:paraId="21A1612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718F22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230EABF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4E585ED" w14:textId="77777777" w:rsidTr="00150BEA">
        <w:tc>
          <w:tcPr>
            <w:tcW w:w="559" w:type="dxa"/>
          </w:tcPr>
          <w:p w14:paraId="558E9F2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B7C92D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5519ABE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DD9C49F" w14:textId="77777777" w:rsidTr="00150BEA">
        <w:tc>
          <w:tcPr>
            <w:tcW w:w="559" w:type="dxa"/>
          </w:tcPr>
          <w:p w14:paraId="044FC558" w14:textId="312B4039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D3128C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8791" w:type="dxa"/>
            <w:gridSpan w:val="2"/>
          </w:tcPr>
          <w:p w14:paraId="0352783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81E682B" w14:textId="77777777" w:rsidTr="00150BEA">
        <w:tc>
          <w:tcPr>
            <w:tcW w:w="559" w:type="dxa"/>
          </w:tcPr>
          <w:p w14:paraId="7658D2E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8A052F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499BC69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C67EC53" w14:textId="77777777" w:rsidTr="00150BEA">
        <w:tc>
          <w:tcPr>
            <w:tcW w:w="559" w:type="dxa"/>
          </w:tcPr>
          <w:p w14:paraId="418F273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BE1457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7C33058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9399424" w14:textId="77777777" w:rsidTr="00150BEA">
        <w:tc>
          <w:tcPr>
            <w:tcW w:w="559" w:type="dxa"/>
          </w:tcPr>
          <w:p w14:paraId="49E215B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16857C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1AFCA45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A95332A" w14:textId="77777777" w:rsidTr="00150BEA">
        <w:tc>
          <w:tcPr>
            <w:tcW w:w="559" w:type="dxa"/>
          </w:tcPr>
          <w:p w14:paraId="60F51C0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64227B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22F98CA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F056F76" w14:textId="77777777" w:rsidTr="00150BEA">
        <w:tc>
          <w:tcPr>
            <w:tcW w:w="559" w:type="dxa"/>
          </w:tcPr>
          <w:p w14:paraId="28D8A5F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A63575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701B367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9B46DF3" w14:textId="77777777" w:rsidTr="00150BEA">
        <w:tc>
          <w:tcPr>
            <w:tcW w:w="559" w:type="dxa"/>
          </w:tcPr>
          <w:p w14:paraId="6E91E1FF" w14:textId="634BA9A4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D3128C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791" w:type="dxa"/>
            <w:gridSpan w:val="2"/>
          </w:tcPr>
          <w:p w14:paraId="6D97F58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D4102BA" w14:textId="77777777" w:rsidTr="00150BEA">
        <w:tc>
          <w:tcPr>
            <w:tcW w:w="559" w:type="dxa"/>
          </w:tcPr>
          <w:p w14:paraId="19EAFEF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744DF3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583325E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432BB44" w14:textId="77777777" w:rsidTr="00150BEA">
        <w:tc>
          <w:tcPr>
            <w:tcW w:w="559" w:type="dxa"/>
          </w:tcPr>
          <w:p w14:paraId="0212792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9BFAAD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690A88E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32A5574" w14:textId="77777777" w:rsidTr="00150BEA">
        <w:tc>
          <w:tcPr>
            <w:tcW w:w="559" w:type="dxa"/>
          </w:tcPr>
          <w:p w14:paraId="3947062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4C3057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78B497A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87B2D76" w14:textId="77777777" w:rsidTr="00150BEA">
        <w:tc>
          <w:tcPr>
            <w:tcW w:w="559" w:type="dxa"/>
          </w:tcPr>
          <w:p w14:paraId="4A1D2C1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C3240B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0EEA2AD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5237576" w14:textId="77777777" w:rsidTr="00150BEA">
        <w:tc>
          <w:tcPr>
            <w:tcW w:w="559" w:type="dxa"/>
          </w:tcPr>
          <w:p w14:paraId="388BE52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9E2E87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40FD6BF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5A2AA06" w14:textId="77777777" w:rsidTr="00150BEA">
        <w:tc>
          <w:tcPr>
            <w:tcW w:w="559" w:type="dxa"/>
          </w:tcPr>
          <w:p w14:paraId="4C5E1971" w14:textId="68B7D7BC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D3128C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791" w:type="dxa"/>
            <w:gridSpan w:val="2"/>
          </w:tcPr>
          <w:p w14:paraId="5102DB4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3835F03" w14:textId="77777777" w:rsidTr="00150BEA">
        <w:tc>
          <w:tcPr>
            <w:tcW w:w="559" w:type="dxa"/>
          </w:tcPr>
          <w:p w14:paraId="7C619EB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812BA1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117A7FB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F92F294" w14:textId="77777777" w:rsidTr="00150BEA">
        <w:tc>
          <w:tcPr>
            <w:tcW w:w="559" w:type="dxa"/>
          </w:tcPr>
          <w:p w14:paraId="01E0B86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50F17B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4F0EA31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833DA5B" w14:textId="77777777" w:rsidTr="00150BEA">
        <w:tc>
          <w:tcPr>
            <w:tcW w:w="559" w:type="dxa"/>
          </w:tcPr>
          <w:p w14:paraId="4371206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5F6282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2F6F343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E880110" w14:textId="77777777" w:rsidTr="00150BEA">
        <w:tc>
          <w:tcPr>
            <w:tcW w:w="559" w:type="dxa"/>
          </w:tcPr>
          <w:p w14:paraId="584CB8D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25CCE0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0D58B0E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A58570D" w14:textId="77777777" w:rsidTr="00150BEA">
        <w:tc>
          <w:tcPr>
            <w:tcW w:w="559" w:type="dxa"/>
          </w:tcPr>
          <w:p w14:paraId="629D868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03F8A7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30B0D14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E589710" w14:textId="77777777" w:rsidTr="00150BEA">
        <w:tc>
          <w:tcPr>
            <w:tcW w:w="559" w:type="dxa"/>
          </w:tcPr>
          <w:p w14:paraId="7A10362E" w14:textId="6FDC3B5C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8791" w:type="dxa"/>
            <w:gridSpan w:val="2"/>
          </w:tcPr>
          <w:p w14:paraId="5AFB863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6252AD3" w14:textId="77777777" w:rsidTr="00150BEA">
        <w:tc>
          <w:tcPr>
            <w:tcW w:w="559" w:type="dxa"/>
          </w:tcPr>
          <w:p w14:paraId="27A82BA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99FCD2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028D69E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06C85F1" w14:textId="77777777" w:rsidTr="00150BEA">
        <w:tc>
          <w:tcPr>
            <w:tcW w:w="559" w:type="dxa"/>
          </w:tcPr>
          <w:p w14:paraId="5AE89AF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88D32E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4BE5F81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C26796C" w14:textId="77777777" w:rsidTr="00150BEA">
        <w:tc>
          <w:tcPr>
            <w:tcW w:w="559" w:type="dxa"/>
          </w:tcPr>
          <w:p w14:paraId="6E5B4FB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00EA95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0D82C0A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30A95F6" w14:textId="77777777" w:rsidTr="00150BEA">
        <w:tc>
          <w:tcPr>
            <w:tcW w:w="559" w:type="dxa"/>
          </w:tcPr>
          <w:p w14:paraId="1B0D168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025067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0776C90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6838AB5" w14:textId="77777777" w:rsidTr="00150BEA">
        <w:tc>
          <w:tcPr>
            <w:tcW w:w="559" w:type="dxa"/>
          </w:tcPr>
          <w:p w14:paraId="7827F3B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FBD2B9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073EFD2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1180B4A" w14:textId="77777777" w:rsidTr="00150BEA">
        <w:tc>
          <w:tcPr>
            <w:tcW w:w="559" w:type="dxa"/>
          </w:tcPr>
          <w:p w14:paraId="4F6CEFAF" w14:textId="6EDE201F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8791" w:type="dxa"/>
            <w:gridSpan w:val="2"/>
          </w:tcPr>
          <w:p w14:paraId="2133F3AE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4C613F73" w14:textId="77777777" w:rsidTr="00150BEA">
        <w:tc>
          <w:tcPr>
            <w:tcW w:w="559" w:type="dxa"/>
          </w:tcPr>
          <w:p w14:paraId="7275EEB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154FF9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24DCF9A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8B1697E" w14:textId="77777777" w:rsidTr="00150BEA">
        <w:tc>
          <w:tcPr>
            <w:tcW w:w="559" w:type="dxa"/>
          </w:tcPr>
          <w:p w14:paraId="49CBEDD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F6FA9B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69CDD6A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D930F71" w14:textId="77777777" w:rsidTr="00150BEA">
        <w:tc>
          <w:tcPr>
            <w:tcW w:w="559" w:type="dxa"/>
          </w:tcPr>
          <w:p w14:paraId="6928B48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9A384C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7128996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319DE94" w14:textId="77777777" w:rsidTr="00150BEA">
        <w:tc>
          <w:tcPr>
            <w:tcW w:w="559" w:type="dxa"/>
          </w:tcPr>
          <w:p w14:paraId="4DC42CE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9FB855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41382CC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1E63202" w14:textId="77777777" w:rsidTr="00150BEA">
        <w:tc>
          <w:tcPr>
            <w:tcW w:w="559" w:type="dxa"/>
          </w:tcPr>
          <w:p w14:paraId="327C8DE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F5CFBA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5D3052D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43E40B74" w14:textId="77777777" w:rsidTr="00150BEA">
        <w:tc>
          <w:tcPr>
            <w:tcW w:w="559" w:type="dxa"/>
          </w:tcPr>
          <w:p w14:paraId="171949E6" w14:textId="5A832E16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8791" w:type="dxa"/>
            <w:gridSpan w:val="2"/>
          </w:tcPr>
          <w:p w14:paraId="4034C7DC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1BDFE8A9" w14:textId="77777777" w:rsidTr="00150BEA">
        <w:tc>
          <w:tcPr>
            <w:tcW w:w="559" w:type="dxa"/>
          </w:tcPr>
          <w:p w14:paraId="1E98346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01E8C3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3EF6C49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9C2C781" w14:textId="77777777" w:rsidTr="00150BEA">
        <w:tc>
          <w:tcPr>
            <w:tcW w:w="559" w:type="dxa"/>
          </w:tcPr>
          <w:p w14:paraId="77ED6A2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A0DE39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31E1AD5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D54E7FC" w14:textId="77777777" w:rsidTr="00150BEA">
        <w:tc>
          <w:tcPr>
            <w:tcW w:w="559" w:type="dxa"/>
          </w:tcPr>
          <w:p w14:paraId="006C79D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C8B7FC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6EB2D2F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9F116AE" w14:textId="77777777" w:rsidTr="00150BEA">
        <w:tc>
          <w:tcPr>
            <w:tcW w:w="559" w:type="dxa"/>
          </w:tcPr>
          <w:p w14:paraId="1D5491A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0657F9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60DD040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00DACFE" w14:textId="77777777" w:rsidTr="00150BEA">
        <w:tc>
          <w:tcPr>
            <w:tcW w:w="559" w:type="dxa"/>
          </w:tcPr>
          <w:p w14:paraId="50FFCE4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099550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1560DD1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7DA63F5A" w14:textId="77777777" w:rsidTr="00150BEA">
        <w:tc>
          <w:tcPr>
            <w:tcW w:w="559" w:type="dxa"/>
          </w:tcPr>
          <w:p w14:paraId="67B26D1E" w14:textId="758BE053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8791" w:type="dxa"/>
            <w:gridSpan w:val="2"/>
          </w:tcPr>
          <w:p w14:paraId="4310FC27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0091C0D9" w14:textId="77777777" w:rsidTr="00150BEA">
        <w:tc>
          <w:tcPr>
            <w:tcW w:w="559" w:type="dxa"/>
          </w:tcPr>
          <w:p w14:paraId="6DD9621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794287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19E1A55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5448B1D" w14:textId="77777777" w:rsidTr="00150BEA">
        <w:tc>
          <w:tcPr>
            <w:tcW w:w="559" w:type="dxa"/>
          </w:tcPr>
          <w:p w14:paraId="729FF30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D3C896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1670ED1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B0BBB3A" w14:textId="77777777" w:rsidTr="00150BEA">
        <w:tc>
          <w:tcPr>
            <w:tcW w:w="559" w:type="dxa"/>
          </w:tcPr>
          <w:p w14:paraId="31997F6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8B937C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249ECC2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770CEB8" w14:textId="77777777" w:rsidTr="00150BEA">
        <w:tc>
          <w:tcPr>
            <w:tcW w:w="559" w:type="dxa"/>
          </w:tcPr>
          <w:p w14:paraId="0C1A9AF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3B7584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5BC2B39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47DA659" w14:textId="77777777" w:rsidTr="00150BEA">
        <w:tc>
          <w:tcPr>
            <w:tcW w:w="559" w:type="dxa"/>
          </w:tcPr>
          <w:p w14:paraId="1DB7566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D7A033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6CDAE48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72698DD8" w14:textId="77777777" w:rsidTr="00150BEA">
        <w:tc>
          <w:tcPr>
            <w:tcW w:w="559" w:type="dxa"/>
          </w:tcPr>
          <w:p w14:paraId="03636AB2" w14:textId="675C39B3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8791" w:type="dxa"/>
            <w:gridSpan w:val="2"/>
          </w:tcPr>
          <w:p w14:paraId="1800D149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72D6F261" w14:textId="77777777" w:rsidTr="00150BEA">
        <w:tc>
          <w:tcPr>
            <w:tcW w:w="559" w:type="dxa"/>
          </w:tcPr>
          <w:p w14:paraId="56739DB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C7748A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772C201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0C22362" w14:textId="77777777" w:rsidTr="00150BEA">
        <w:tc>
          <w:tcPr>
            <w:tcW w:w="559" w:type="dxa"/>
          </w:tcPr>
          <w:p w14:paraId="3B1D7B1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507BA9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448EAE5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ECE2AFC" w14:textId="77777777" w:rsidTr="00150BEA">
        <w:tc>
          <w:tcPr>
            <w:tcW w:w="559" w:type="dxa"/>
          </w:tcPr>
          <w:p w14:paraId="22D424C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F94507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37DEF0F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1B0E8D5" w14:textId="77777777" w:rsidTr="00150BEA">
        <w:tc>
          <w:tcPr>
            <w:tcW w:w="559" w:type="dxa"/>
          </w:tcPr>
          <w:p w14:paraId="4653F2C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D96294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24BAEA0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44960CA" w14:textId="77777777" w:rsidTr="00150BEA">
        <w:tc>
          <w:tcPr>
            <w:tcW w:w="559" w:type="dxa"/>
          </w:tcPr>
          <w:p w14:paraId="6AE1087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60FD72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38BE36C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39D33FC" w14:textId="77777777" w:rsidTr="00150BEA">
        <w:tc>
          <w:tcPr>
            <w:tcW w:w="559" w:type="dxa"/>
          </w:tcPr>
          <w:p w14:paraId="581E7AAB" w14:textId="22420EDA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791" w:type="dxa"/>
            <w:gridSpan w:val="2"/>
          </w:tcPr>
          <w:p w14:paraId="2454C88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A796A0D" w14:textId="77777777" w:rsidTr="00150BEA">
        <w:tc>
          <w:tcPr>
            <w:tcW w:w="559" w:type="dxa"/>
          </w:tcPr>
          <w:p w14:paraId="20E0480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738FE1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4078198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538FDAA" w14:textId="77777777" w:rsidTr="00150BEA">
        <w:tc>
          <w:tcPr>
            <w:tcW w:w="559" w:type="dxa"/>
          </w:tcPr>
          <w:p w14:paraId="7EE64C2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404C01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254B4F9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BE9F77E" w14:textId="77777777" w:rsidTr="00150BEA">
        <w:tc>
          <w:tcPr>
            <w:tcW w:w="559" w:type="dxa"/>
          </w:tcPr>
          <w:p w14:paraId="06684A3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9F4B3B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6B9F5E1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C6DED5E" w14:textId="77777777" w:rsidTr="00150BEA">
        <w:tc>
          <w:tcPr>
            <w:tcW w:w="559" w:type="dxa"/>
          </w:tcPr>
          <w:p w14:paraId="39C873E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A13BB5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4207B31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9480A0D" w14:textId="77777777" w:rsidTr="00150BEA">
        <w:tc>
          <w:tcPr>
            <w:tcW w:w="559" w:type="dxa"/>
          </w:tcPr>
          <w:p w14:paraId="6038069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061A7B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1D6C280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D727402" w14:textId="77777777" w:rsidTr="00150BEA">
        <w:tc>
          <w:tcPr>
            <w:tcW w:w="559" w:type="dxa"/>
          </w:tcPr>
          <w:p w14:paraId="3BB68471" w14:textId="5B407D5D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D3128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791" w:type="dxa"/>
            <w:gridSpan w:val="2"/>
          </w:tcPr>
          <w:p w14:paraId="6403B63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EF4018F" w14:textId="77777777" w:rsidTr="00150BEA">
        <w:tc>
          <w:tcPr>
            <w:tcW w:w="559" w:type="dxa"/>
          </w:tcPr>
          <w:p w14:paraId="2AD95F9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0362A0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68F660F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EBC9F82" w14:textId="77777777" w:rsidTr="00150BEA">
        <w:tc>
          <w:tcPr>
            <w:tcW w:w="559" w:type="dxa"/>
          </w:tcPr>
          <w:p w14:paraId="01ECAC8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FA2BDB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5155AC3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505B8B4" w14:textId="77777777" w:rsidTr="00150BEA">
        <w:tc>
          <w:tcPr>
            <w:tcW w:w="559" w:type="dxa"/>
          </w:tcPr>
          <w:p w14:paraId="05401CC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79D2DB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33EF0E5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68AA79C" w14:textId="77777777" w:rsidTr="00150BEA">
        <w:tc>
          <w:tcPr>
            <w:tcW w:w="559" w:type="dxa"/>
          </w:tcPr>
          <w:p w14:paraId="778BCBD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917300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19993B7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CEF0703" w14:textId="77777777" w:rsidTr="00150BEA">
        <w:tc>
          <w:tcPr>
            <w:tcW w:w="559" w:type="dxa"/>
          </w:tcPr>
          <w:p w14:paraId="304CD6A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ED47DD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08ED916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CD24375" w14:textId="77777777" w:rsidTr="00150BEA">
        <w:tc>
          <w:tcPr>
            <w:tcW w:w="559" w:type="dxa"/>
          </w:tcPr>
          <w:p w14:paraId="18ECD097" w14:textId="54162D2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D3128C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8791" w:type="dxa"/>
            <w:gridSpan w:val="2"/>
          </w:tcPr>
          <w:p w14:paraId="500AE3C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319EF5A" w14:textId="77777777" w:rsidTr="00150BEA">
        <w:tc>
          <w:tcPr>
            <w:tcW w:w="559" w:type="dxa"/>
          </w:tcPr>
          <w:p w14:paraId="3972AF6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FBEE7D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59D1078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C66B2DB" w14:textId="77777777" w:rsidTr="00150BEA">
        <w:tc>
          <w:tcPr>
            <w:tcW w:w="559" w:type="dxa"/>
          </w:tcPr>
          <w:p w14:paraId="5500237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15D68E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778ECD4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483B54D" w14:textId="77777777" w:rsidTr="00150BEA">
        <w:tc>
          <w:tcPr>
            <w:tcW w:w="559" w:type="dxa"/>
          </w:tcPr>
          <w:p w14:paraId="4AE83D4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A83655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2DD4B72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0A22788" w14:textId="77777777" w:rsidTr="00150BEA">
        <w:tc>
          <w:tcPr>
            <w:tcW w:w="559" w:type="dxa"/>
          </w:tcPr>
          <w:p w14:paraId="5BCF2C2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5DDC49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17CA8D7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24A94EF" w14:textId="77777777" w:rsidTr="00150BEA">
        <w:tc>
          <w:tcPr>
            <w:tcW w:w="559" w:type="dxa"/>
          </w:tcPr>
          <w:p w14:paraId="77D37EA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7AF666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6EF82FB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E3FBA89" w14:textId="77777777" w:rsidTr="00150BEA">
        <w:tc>
          <w:tcPr>
            <w:tcW w:w="559" w:type="dxa"/>
          </w:tcPr>
          <w:p w14:paraId="42406393" w14:textId="71CF1F3C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D3128C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791" w:type="dxa"/>
            <w:gridSpan w:val="2"/>
          </w:tcPr>
          <w:p w14:paraId="3B38D49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C5ADFFD" w14:textId="77777777" w:rsidTr="00150BEA">
        <w:tc>
          <w:tcPr>
            <w:tcW w:w="559" w:type="dxa"/>
          </w:tcPr>
          <w:p w14:paraId="3DE3D6E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8B88AE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0AB4923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35C97CE" w14:textId="77777777" w:rsidTr="00150BEA">
        <w:tc>
          <w:tcPr>
            <w:tcW w:w="559" w:type="dxa"/>
          </w:tcPr>
          <w:p w14:paraId="554FBEB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F54F34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2905175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585231F" w14:textId="77777777" w:rsidTr="00150BEA">
        <w:tc>
          <w:tcPr>
            <w:tcW w:w="559" w:type="dxa"/>
          </w:tcPr>
          <w:p w14:paraId="52388CB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E7AD18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28C5C0E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4F4DBBF" w14:textId="77777777" w:rsidTr="00150BEA">
        <w:tc>
          <w:tcPr>
            <w:tcW w:w="559" w:type="dxa"/>
          </w:tcPr>
          <w:p w14:paraId="1FA13C9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79F69D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09AD35C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B2F67D9" w14:textId="77777777" w:rsidTr="00150BEA">
        <w:tc>
          <w:tcPr>
            <w:tcW w:w="559" w:type="dxa"/>
          </w:tcPr>
          <w:p w14:paraId="509F210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3C2DFF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6615BE3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40628C6" w14:textId="77777777" w:rsidTr="00150BEA">
        <w:tc>
          <w:tcPr>
            <w:tcW w:w="559" w:type="dxa"/>
          </w:tcPr>
          <w:p w14:paraId="14AFD331" w14:textId="31EE3A7B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D3128C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791" w:type="dxa"/>
            <w:gridSpan w:val="2"/>
          </w:tcPr>
          <w:p w14:paraId="3845ACE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B4D5378" w14:textId="77777777" w:rsidTr="00150BEA">
        <w:tc>
          <w:tcPr>
            <w:tcW w:w="559" w:type="dxa"/>
          </w:tcPr>
          <w:p w14:paraId="5B57297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9DFA06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5318D91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FC27102" w14:textId="77777777" w:rsidTr="00150BEA">
        <w:tc>
          <w:tcPr>
            <w:tcW w:w="559" w:type="dxa"/>
          </w:tcPr>
          <w:p w14:paraId="6088160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FC313D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59DD098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C83E75D" w14:textId="77777777" w:rsidTr="00150BEA">
        <w:tc>
          <w:tcPr>
            <w:tcW w:w="559" w:type="dxa"/>
          </w:tcPr>
          <w:p w14:paraId="317616B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A52652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65FED6D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E08CBA2" w14:textId="77777777" w:rsidTr="00150BEA">
        <w:tc>
          <w:tcPr>
            <w:tcW w:w="559" w:type="dxa"/>
          </w:tcPr>
          <w:p w14:paraId="6B4FDA0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16B8F6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4669A5C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4F609BE" w14:textId="77777777" w:rsidTr="00150BEA">
        <w:tc>
          <w:tcPr>
            <w:tcW w:w="559" w:type="dxa"/>
          </w:tcPr>
          <w:p w14:paraId="1278DC9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1B4804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44A9E65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C02EA33" w14:textId="77777777" w:rsidTr="00150BEA">
        <w:tc>
          <w:tcPr>
            <w:tcW w:w="559" w:type="dxa"/>
          </w:tcPr>
          <w:p w14:paraId="2DE0A713" w14:textId="1B4659ED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8791" w:type="dxa"/>
            <w:gridSpan w:val="2"/>
          </w:tcPr>
          <w:p w14:paraId="1E7650B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D6ACC2F" w14:textId="77777777" w:rsidTr="00150BEA">
        <w:tc>
          <w:tcPr>
            <w:tcW w:w="559" w:type="dxa"/>
          </w:tcPr>
          <w:p w14:paraId="56DF741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574FD0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041BE69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9D7EFBB" w14:textId="77777777" w:rsidTr="00150BEA">
        <w:tc>
          <w:tcPr>
            <w:tcW w:w="559" w:type="dxa"/>
          </w:tcPr>
          <w:p w14:paraId="4527F4E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8EBF76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7F7DD81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3B462E7" w14:textId="77777777" w:rsidTr="00150BEA">
        <w:tc>
          <w:tcPr>
            <w:tcW w:w="559" w:type="dxa"/>
          </w:tcPr>
          <w:p w14:paraId="0C1498B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D32D49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7213266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A7EE068" w14:textId="77777777" w:rsidTr="00150BEA">
        <w:tc>
          <w:tcPr>
            <w:tcW w:w="559" w:type="dxa"/>
          </w:tcPr>
          <w:p w14:paraId="1A4327F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D5FEAD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03C227D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10B7D2B" w14:textId="77777777" w:rsidTr="00150BEA">
        <w:tc>
          <w:tcPr>
            <w:tcW w:w="559" w:type="dxa"/>
          </w:tcPr>
          <w:p w14:paraId="0073E14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89739E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5C9591E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7C9F265" w14:textId="77777777" w:rsidTr="00150BEA">
        <w:tc>
          <w:tcPr>
            <w:tcW w:w="559" w:type="dxa"/>
          </w:tcPr>
          <w:p w14:paraId="60CDDF8B" w14:textId="74F49962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8791" w:type="dxa"/>
            <w:gridSpan w:val="2"/>
          </w:tcPr>
          <w:p w14:paraId="5505BA53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103FA666" w14:textId="77777777" w:rsidTr="00150BEA">
        <w:tc>
          <w:tcPr>
            <w:tcW w:w="559" w:type="dxa"/>
          </w:tcPr>
          <w:p w14:paraId="7964EA4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F7C7A9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5578A43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76AD4B8" w14:textId="77777777" w:rsidTr="00150BEA">
        <w:tc>
          <w:tcPr>
            <w:tcW w:w="559" w:type="dxa"/>
          </w:tcPr>
          <w:p w14:paraId="74DF4C2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57A523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30B1934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79A1EF2" w14:textId="77777777" w:rsidTr="00150BEA">
        <w:tc>
          <w:tcPr>
            <w:tcW w:w="559" w:type="dxa"/>
          </w:tcPr>
          <w:p w14:paraId="486F61D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40994D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2EA052E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5DB855C" w14:textId="77777777" w:rsidTr="00150BEA">
        <w:tc>
          <w:tcPr>
            <w:tcW w:w="559" w:type="dxa"/>
          </w:tcPr>
          <w:p w14:paraId="4EA2036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868756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1A6DEAF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E94AAA0" w14:textId="77777777" w:rsidTr="00150BEA">
        <w:tc>
          <w:tcPr>
            <w:tcW w:w="559" w:type="dxa"/>
          </w:tcPr>
          <w:p w14:paraId="5197D16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849DC2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548F755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543E4AF7" w14:textId="77777777" w:rsidTr="00150BEA">
        <w:tc>
          <w:tcPr>
            <w:tcW w:w="559" w:type="dxa"/>
          </w:tcPr>
          <w:p w14:paraId="48627BD0" w14:textId="66AD3EF5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8791" w:type="dxa"/>
            <w:gridSpan w:val="2"/>
          </w:tcPr>
          <w:p w14:paraId="0534C38A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495B2734" w14:textId="77777777" w:rsidTr="00150BEA">
        <w:tc>
          <w:tcPr>
            <w:tcW w:w="559" w:type="dxa"/>
          </w:tcPr>
          <w:p w14:paraId="74CECAA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C41829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383AF87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CE070E3" w14:textId="77777777" w:rsidTr="00150BEA">
        <w:tc>
          <w:tcPr>
            <w:tcW w:w="559" w:type="dxa"/>
          </w:tcPr>
          <w:p w14:paraId="48FBC94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E65D5B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23C5231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B8FACBB" w14:textId="77777777" w:rsidTr="00150BEA">
        <w:tc>
          <w:tcPr>
            <w:tcW w:w="559" w:type="dxa"/>
          </w:tcPr>
          <w:p w14:paraId="2957A98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30E891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7FAD046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A8F6F18" w14:textId="77777777" w:rsidTr="00150BEA">
        <w:tc>
          <w:tcPr>
            <w:tcW w:w="559" w:type="dxa"/>
          </w:tcPr>
          <w:p w14:paraId="41E2416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FF3BA2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64382FD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F4609B6" w14:textId="77777777" w:rsidTr="00150BEA">
        <w:tc>
          <w:tcPr>
            <w:tcW w:w="559" w:type="dxa"/>
          </w:tcPr>
          <w:p w14:paraId="4BA5C37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148543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3ED4A83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60905EC1" w14:textId="77777777" w:rsidTr="00150BEA">
        <w:tc>
          <w:tcPr>
            <w:tcW w:w="559" w:type="dxa"/>
          </w:tcPr>
          <w:p w14:paraId="3CEF931D" w14:textId="1F552EAC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</w:t>
            </w:r>
          </w:p>
        </w:tc>
        <w:tc>
          <w:tcPr>
            <w:tcW w:w="8791" w:type="dxa"/>
            <w:gridSpan w:val="2"/>
          </w:tcPr>
          <w:p w14:paraId="4DEB8D16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42D89639" w14:textId="77777777" w:rsidTr="00150BEA">
        <w:tc>
          <w:tcPr>
            <w:tcW w:w="559" w:type="dxa"/>
          </w:tcPr>
          <w:p w14:paraId="1D90032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8D6D93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25582D8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38A3AA9" w14:textId="77777777" w:rsidTr="00150BEA">
        <w:tc>
          <w:tcPr>
            <w:tcW w:w="559" w:type="dxa"/>
          </w:tcPr>
          <w:p w14:paraId="0A07E94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C8D9AE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0F7C02F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7A29957" w14:textId="77777777" w:rsidTr="00150BEA">
        <w:tc>
          <w:tcPr>
            <w:tcW w:w="559" w:type="dxa"/>
          </w:tcPr>
          <w:p w14:paraId="08F92E1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A69701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19FDC60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5E311D0" w14:textId="77777777" w:rsidTr="00150BEA">
        <w:tc>
          <w:tcPr>
            <w:tcW w:w="559" w:type="dxa"/>
          </w:tcPr>
          <w:p w14:paraId="73E16B2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9D9B5F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202711D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D29F059" w14:textId="77777777" w:rsidTr="00150BEA">
        <w:tc>
          <w:tcPr>
            <w:tcW w:w="559" w:type="dxa"/>
          </w:tcPr>
          <w:p w14:paraId="432F035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DA03C4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0736676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6C4A9381" w14:textId="77777777" w:rsidTr="00150BEA">
        <w:tc>
          <w:tcPr>
            <w:tcW w:w="559" w:type="dxa"/>
          </w:tcPr>
          <w:p w14:paraId="5CF671ED" w14:textId="00207DB4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8791" w:type="dxa"/>
            <w:gridSpan w:val="2"/>
          </w:tcPr>
          <w:p w14:paraId="757D8B01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5BF71B72" w14:textId="77777777" w:rsidTr="00150BEA">
        <w:tc>
          <w:tcPr>
            <w:tcW w:w="559" w:type="dxa"/>
          </w:tcPr>
          <w:p w14:paraId="0409BCA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497A8E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4936F23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4D80157" w14:textId="77777777" w:rsidTr="00150BEA">
        <w:tc>
          <w:tcPr>
            <w:tcW w:w="559" w:type="dxa"/>
          </w:tcPr>
          <w:p w14:paraId="31E4BAB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EDC7B5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5B757A0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A09185A" w14:textId="77777777" w:rsidTr="00150BEA">
        <w:tc>
          <w:tcPr>
            <w:tcW w:w="559" w:type="dxa"/>
          </w:tcPr>
          <w:p w14:paraId="2DB83E6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03F8A9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70B4255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995B80A" w14:textId="77777777" w:rsidTr="00150BEA">
        <w:tc>
          <w:tcPr>
            <w:tcW w:w="559" w:type="dxa"/>
          </w:tcPr>
          <w:p w14:paraId="59F812E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CF927F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1D7E191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ED2D32E" w14:textId="77777777" w:rsidTr="00150BEA">
        <w:tc>
          <w:tcPr>
            <w:tcW w:w="559" w:type="dxa"/>
          </w:tcPr>
          <w:p w14:paraId="4FC216F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3F72E6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1CBC4C9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B2A5655" w14:textId="77777777" w:rsidTr="00150BEA">
        <w:tc>
          <w:tcPr>
            <w:tcW w:w="559" w:type="dxa"/>
          </w:tcPr>
          <w:p w14:paraId="78FC90DB" w14:textId="79830E4C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791" w:type="dxa"/>
            <w:gridSpan w:val="2"/>
          </w:tcPr>
          <w:p w14:paraId="0C4E193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11D7691" w14:textId="77777777" w:rsidTr="00150BEA">
        <w:tc>
          <w:tcPr>
            <w:tcW w:w="559" w:type="dxa"/>
          </w:tcPr>
          <w:p w14:paraId="123EBE5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C17EF3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0D3FBC0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56D707D" w14:textId="77777777" w:rsidTr="00150BEA">
        <w:tc>
          <w:tcPr>
            <w:tcW w:w="559" w:type="dxa"/>
          </w:tcPr>
          <w:p w14:paraId="425A759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35DDE5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6326E00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0350015" w14:textId="77777777" w:rsidTr="00150BEA">
        <w:tc>
          <w:tcPr>
            <w:tcW w:w="559" w:type="dxa"/>
          </w:tcPr>
          <w:p w14:paraId="3281669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949A06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089A3D7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D293270" w14:textId="77777777" w:rsidTr="00150BEA">
        <w:tc>
          <w:tcPr>
            <w:tcW w:w="559" w:type="dxa"/>
          </w:tcPr>
          <w:p w14:paraId="2C50F72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9265E9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1008D03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3A20FA7" w14:textId="77777777" w:rsidTr="00150BEA">
        <w:tc>
          <w:tcPr>
            <w:tcW w:w="559" w:type="dxa"/>
          </w:tcPr>
          <w:p w14:paraId="7080C5B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72D947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4AA629E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AF83ABE" w14:textId="77777777" w:rsidTr="00150BEA">
        <w:tc>
          <w:tcPr>
            <w:tcW w:w="559" w:type="dxa"/>
          </w:tcPr>
          <w:p w14:paraId="5B3F7539" w14:textId="33C86462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D3128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791" w:type="dxa"/>
            <w:gridSpan w:val="2"/>
          </w:tcPr>
          <w:p w14:paraId="2C80F9B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A6C693B" w14:textId="77777777" w:rsidTr="00150BEA">
        <w:tc>
          <w:tcPr>
            <w:tcW w:w="559" w:type="dxa"/>
          </w:tcPr>
          <w:p w14:paraId="4FF2686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19B5E0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607317F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77FC61A" w14:textId="77777777" w:rsidTr="00150BEA">
        <w:tc>
          <w:tcPr>
            <w:tcW w:w="559" w:type="dxa"/>
          </w:tcPr>
          <w:p w14:paraId="6C0DBCD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61398F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18DF3EF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7D6A120" w14:textId="77777777" w:rsidTr="00150BEA">
        <w:tc>
          <w:tcPr>
            <w:tcW w:w="559" w:type="dxa"/>
          </w:tcPr>
          <w:p w14:paraId="0BDF9FA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CFC72B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1BCA381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21DFB77" w14:textId="77777777" w:rsidTr="00150BEA">
        <w:tc>
          <w:tcPr>
            <w:tcW w:w="559" w:type="dxa"/>
          </w:tcPr>
          <w:p w14:paraId="3FF0092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69B6C9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43A2A84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9B44187" w14:textId="77777777" w:rsidTr="00150BEA">
        <w:tc>
          <w:tcPr>
            <w:tcW w:w="559" w:type="dxa"/>
          </w:tcPr>
          <w:p w14:paraId="6344D80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31F54A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4400B1D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7C48B7F" w14:textId="77777777" w:rsidTr="00150BEA">
        <w:tc>
          <w:tcPr>
            <w:tcW w:w="559" w:type="dxa"/>
          </w:tcPr>
          <w:p w14:paraId="4342B481" w14:textId="29BFE5AF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D3128C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8791" w:type="dxa"/>
            <w:gridSpan w:val="2"/>
          </w:tcPr>
          <w:p w14:paraId="7113983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41E4CB9" w14:textId="77777777" w:rsidTr="00150BEA">
        <w:tc>
          <w:tcPr>
            <w:tcW w:w="559" w:type="dxa"/>
          </w:tcPr>
          <w:p w14:paraId="6A283C1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496E81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4C53C0F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A0CF1BF" w14:textId="77777777" w:rsidTr="00150BEA">
        <w:tc>
          <w:tcPr>
            <w:tcW w:w="559" w:type="dxa"/>
          </w:tcPr>
          <w:p w14:paraId="5972274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B58BE7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669054A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07A3D21" w14:textId="77777777" w:rsidTr="00150BEA">
        <w:tc>
          <w:tcPr>
            <w:tcW w:w="559" w:type="dxa"/>
          </w:tcPr>
          <w:p w14:paraId="6DA30D1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33B24D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2F01508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8AA40E8" w14:textId="77777777" w:rsidTr="00150BEA">
        <w:tc>
          <w:tcPr>
            <w:tcW w:w="559" w:type="dxa"/>
          </w:tcPr>
          <w:p w14:paraId="4C87F3C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69FFC8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12A680D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8C939DF" w14:textId="77777777" w:rsidTr="00150BEA">
        <w:tc>
          <w:tcPr>
            <w:tcW w:w="559" w:type="dxa"/>
          </w:tcPr>
          <w:p w14:paraId="5688B49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585A49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0307AEC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64F8C01" w14:textId="77777777" w:rsidTr="00150BEA">
        <w:tc>
          <w:tcPr>
            <w:tcW w:w="559" w:type="dxa"/>
          </w:tcPr>
          <w:p w14:paraId="3ABE0C96" w14:textId="41DB3B7F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D3128C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791" w:type="dxa"/>
            <w:gridSpan w:val="2"/>
          </w:tcPr>
          <w:p w14:paraId="27F5A88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E89716D" w14:textId="77777777" w:rsidTr="00150BEA">
        <w:tc>
          <w:tcPr>
            <w:tcW w:w="559" w:type="dxa"/>
          </w:tcPr>
          <w:p w14:paraId="04BABBF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ACA802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15A3F8B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0E3D4BD" w14:textId="77777777" w:rsidTr="00150BEA">
        <w:tc>
          <w:tcPr>
            <w:tcW w:w="559" w:type="dxa"/>
          </w:tcPr>
          <w:p w14:paraId="09D1407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BA39F6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0F2606E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70F2C71" w14:textId="77777777" w:rsidTr="00150BEA">
        <w:tc>
          <w:tcPr>
            <w:tcW w:w="559" w:type="dxa"/>
          </w:tcPr>
          <w:p w14:paraId="7F65240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62545A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3EED778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B0A86AC" w14:textId="77777777" w:rsidTr="00150BEA">
        <w:tc>
          <w:tcPr>
            <w:tcW w:w="559" w:type="dxa"/>
          </w:tcPr>
          <w:p w14:paraId="5C28BFF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258790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37282B1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A001B30" w14:textId="77777777" w:rsidTr="00150BEA">
        <w:tc>
          <w:tcPr>
            <w:tcW w:w="559" w:type="dxa"/>
          </w:tcPr>
          <w:p w14:paraId="7DDD427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C4C6C4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0AE1F85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46385F3" w14:textId="77777777" w:rsidTr="00150BEA">
        <w:tc>
          <w:tcPr>
            <w:tcW w:w="559" w:type="dxa"/>
          </w:tcPr>
          <w:p w14:paraId="111FB929" w14:textId="12865793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D3128C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791" w:type="dxa"/>
            <w:gridSpan w:val="2"/>
          </w:tcPr>
          <w:p w14:paraId="090F20A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25844E9" w14:textId="77777777" w:rsidTr="00150BEA">
        <w:tc>
          <w:tcPr>
            <w:tcW w:w="559" w:type="dxa"/>
          </w:tcPr>
          <w:p w14:paraId="19167D5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ED43A9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7ED7A81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EB79A43" w14:textId="77777777" w:rsidTr="00150BEA">
        <w:tc>
          <w:tcPr>
            <w:tcW w:w="559" w:type="dxa"/>
          </w:tcPr>
          <w:p w14:paraId="7F586E4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E8C104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5E5A714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A7CB316" w14:textId="77777777" w:rsidTr="00150BEA">
        <w:tc>
          <w:tcPr>
            <w:tcW w:w="559" w:type="dxa"/>
          </w:tcPr>
          <w:p w14:paraId="74A5D96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9920ED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134F765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1AB3FC7" w14:textId="77777777" w:rsidTr="00150BEA">
        <w:tc>
          <w:tcPr>
            <w:tcW w:w="559" w:type="dxa"/>
          </w:tcPr>
          <w:p w14:paraId="4CEF430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1EA92C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6F0D70B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84AF129" w14:textId="77777777" w:rsidTr="00150BEA">
        <w:tc>
          <w:tcPr>
            <w:tcW w:w="559" w:type="dxa"/>
          </w:tcPr>
          <w:p w14:paraId="51BAA0D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FB83E9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5A4586A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620AA54" w14:textId="77777777" w:rsidTr="00150BEA">
        <w:tc>
          <w:tcPr>
            <w:tcW w:w="559" w:type="dxa"/>
          </w:tcPr>
          <w:p w14:paraId="2E12727C" w14:textId="46DA4D1D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36</w:t>
            </w:r>
          </w:p>
        </w:tc>
        <w:tc>
          <w:tcPr>
            <w:tcW w:w="8791" w:type="dxa"/>
            <w:gridSpan w:val="2"/>
          </w:tcPr>
          <w:p w14:paraId="14BEC88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DCCE399" w14:textId="77777777" w:rsidTr="00150BEA">
        <w:tc>
          <w:tcPr>
            <w:tcW w:w="559" w:type="dxa"/>
          </w:tcPr>
          <w:p w14:paraId="5E3341F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F7583E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0A522E7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64052C5" w14:textId="77777777" w:rsidTr="00150BEA">
        <w:tc>
          <w:tcPr>
            <w:tcW w:w="559" w:type="dxa"/>
          </w:tcPr>
          <w:p w14:paraId="084414B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6DA6EF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74DEE69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AFDB260" w14:textId="77777777" w:rsidTr="00150BEA">
        <w:tc>
          <w:tcPr>
            <w:tcW w:w="559" w:type="dxa"/>
          </w:tcPr>
          <w:p w14:paraId="0CB4206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54C5BF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0D7134A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0C68A9D" w14:textId="77777777" w:rsidTr="00150BEA">
        <w:tc>
          <w:tcPr>
            <w:tcW w:w="559" w:type="dxa"/>
          </w:tcPr>
          <w:p w14:paraId="01B0E03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995B76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7FA9D11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9A13CF6" w14:textId="77777777" w:rsidTr="00150BEA">
        <w:tc>
          <w:tcPr>
            <w:tcW w:w="559" w:type="dxa"/>
          </w:tcPr>
          <w:p w14:paraId="4BC0723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0EB79C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54AADB0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E572DD5" w14:textId="77777777" w:rsidTr="00150BEA">
        <w:tc>
          <w:tcPr>
            <w:tcW w:w="559" w:type="dxa"/>
          </w:tcPr>
          <w:p w14:paraId="79AC83A7" w14:textId="3FCD198B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37</w:t>
            </w:r>
          </w:p>
        </w:tc>
        <w:tc>
          <w:tcPr>
            <w:tcW w:w="8791" w:type="dxa"/>
            <w:gridSpan w:val="2"/>
          </w:tcPr>
          <w:p w14:paraId="6A439926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014C695A" w14:textId="77777777" w:rsidTr="00150BEA">
        <w:tc>
          <w:tcPr>
            <w:tcW w:w="559" w:type="dxa"/>
          </w:tcPr>
          <w:p w14:paraId="318614D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FDACC2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07D7EA8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C5A0C91" w14:textId="77777777" w:rsidTr="00150BEA">
        <w:tc>
          <w:tcPr>
            <w:tcW w:w="559" w:type="dxa"/>
          </w:tcPr>
          <w:p w14:paraId="6B72594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CD8638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346FB40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AE2674A" w14:textId="77777777" w:rsidTr="00150BEA">
        <w:tc>
          <w:tcPr>
            <w:tcW w:w="559" w:type="dxa"/>
          </w:tcPr>
          <w:p w14:paraId="65A0EDF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9D60E0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53E4C83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847ACD9" w14:textId="77777777" w:rsidTr="00150BEA">
        <w:tc>
          <w:tcPr>
            <w:tcW w:w="559" w:type="dxa"/>
          </w:tcPr>
          <w:p w14:paraId="2AA12BE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41EAC6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27C83FE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0E9E11C" w14:textId="77777777" w:rsidTr="00150BEA">
        <w:tc>
          <w:tcPr>
            <w:tcW w:w="559" w:type="dxa"/>
          </w:tcPr>
          <w:p w14:paraId="00BEE25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5FCFCF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45816AC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7E5EA1E4" w14:textId="77777777" w:rsidTr="00150BEA">
        <w:tc>
          <w:tcPr>
            <w:tcW w:w="559" w:type="dxa"/>
          </w:tcPr>
          <w:p w14:paraId="776DA4F8" w14:textId="3A59B254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38</w:t>
            </w:r>
          </w:p>
        </w:tc>
        <w:tc>
          <w:tcPr>
            <w:tcW w:w="8791" w:type="dxa"/>
            <w:gridSpan w:val="2"/>
          </w:tcPr>
          <w:p w14:paraId="445EA7F8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2010E69E" w14:textId="77777777" w:rsidTr="00150BEA">
        <w:tc>
          <w:tcPr>
            <w:tcW w:w="559" w:type="dxa"/>
          </w:tcPr>
          <w:p w14:paraId="0F75AF0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0C7608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6BCFDAF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16F901E" w14:textId="77777777" w:rsidTr="00150BEA">
        <w:tc>
          <w:tcPr>
            <w:tcW w:w="559" w:type="dxa"/>
          </w:tcPr>
          <w:p w14:paraId="436BF29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F47929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17CF294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B4AE833" w14:textId="77777777" w:rsidTr="00150BEA">
        <w:tc>
          <w:tcPr>
            <w:tcW w:w="559" w:type="dxa"/>
          </w:tcPr>
          <w:p w14:paraId="2FF8840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BEDABB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17E0EF5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02C9CA6" w14:textId="77777777" w:rsidTr="00150BEA">
        <w:tc>
          <w:tcPr>
            <w:tcW w:w="559" w:type="dxa"/>
          </w:tcPr>
          <w:p w14:paraId="73BAAF3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BE09DC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5311E28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53D489F" w14:textId="77777777" w:rsidTr="00150BEA">
        <w:tc>
          <w:tcPr>
            <w:tcW w:w="559" w:type="dxa"/>
          </w:tcPr>
          <w:p w14:paraId="7A82884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CB4303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27AA8F0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320FC2C5" w14:textId="77777777" w:rsidTr="00150BEA">
        <w:tc>
          <w:tcPr>
            <w:tcW w:w="559" w:type="dxa"/>
          </w:tcPr>
          <w:p w14:paraId="2B17D022" w14:textId="1E1B0946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</w:t>
            </w:r>
          </w:p>
        </w:tc>
        <w:tc>
          <w:tcPr>
            <w:tcW w:w="8791" w:type="dxa"/>
            <w:gridSpan w:val="2"/>
          </w:tcPr>
          <w:p w14:paraId="4B98700F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56CB3915" w14:textId="77777777" w:rsidTr="00150BEA">
        <w:tc>
          <w:tcPr>
            <w:tcW w:w="559" w:type="dxa"/>
          </w:tcPr>
          <w:p w14:paraId="21AFD8C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21D3D7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66CCB86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B978AEB" w14:textId="77777777" w:rsidTr="00150BEA">
        <w:tc>
          <w:tcPr>
            <w:tcW w:w="559" w:type="dxa"/>
          </w:tcPr>
          <w:p w14:paraId="4D59C98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894ECE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5452125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931D2CB" w14:textId="77777777" w:rsidTr="00150BEA">
        <w:tc>
          <w:tcPr>
            <w:tcW w:w="559" w:type="dxa"/>
          </w:tcPr>
          <w:p w14:paraId="2FB9535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3BF98C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1856135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2758197" w14:textId="77777777" w:rsidTr="00150BEA">
        <w:tc>
          <w:tcPr>
            <w:tcW w:w="559" w:type="dxa"/>
          </w:tcPr>
          <w:p w14:paraId="477080D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20AF8A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39F18B3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3DDA529" w14:textId="77777777" w:rsidTr="00150BEA">
        <w:tc>
          <w:tcPr>
            <w:tcW w:w="559" w:type="dxa"/>
          </w:tcPr>
          <w:p w14:paraId="70F9267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1458E4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0471267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4588596F" w14:textId="77777777" w:rsidTr="00150BEA">
        <w:tc>
          <w:tcPr>
            <w:tcW w:w="559" w:type="dxa"/>
          </w:tcPr>
          <w:p w14:paraId="6915C805" w14:textId="35C01E41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8791" w:type="dxa"/>
            <w:gridSpan w:val="2"/>
          </w:tcPr>
          <w:p w14:paraId="03A75584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4D765FBE" w14:textId="77777777" w:rsidTr="00150BEA">
        <w:tc>
          <w:tcPr>
            <w:tcW w:w="559" w:type="dxa"/>
          </w:tcPr>
          <w:p w14:paraId="1ADBBEC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B33C99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0CCA71A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C83CDB0" w14:textId="77777777" w:rsidTr="00150BEA">
        <w:tc>
          <w:tcPr>
            <w:tcW w:w="559" w:type="dxa"/>
          </w:tcPr>
          <w:p w14:paraId="5143DA9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32568D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3D32AF8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FDB79B1" w14:textId="77777777" w:rsidTr="00150BEA">
        <w:tc>
          <w:tcPr>
            <w:tcW w:w="559" w:type="dxa"/>
          </w:tcPr>
          <w:p w14:paraId="4776D35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497B5B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3B22C48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5FB1648" w14:textId="77777777" w:rsidTr="00150BEA">
        <w:tc>
          <w:tcPr>
            <w:tcW w:w="559" w:type="dxa"/>
          </w:tcPr>
          <w:p w14:paraId="61D849A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18F4B8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3151B0D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C96EC20" w14:textId="77777777" w:rsidTr="00150BEA">
        <w:tc>
          <w:tcPr>
            <w:tcW w:w="559" w:type="dxa"/>
          </w:tcPr>
          <w:p w14:paraId="2C9295A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E833AA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5B6DC12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2DF30AA" w14:textId="77777777" w:rsidTr="00150BEA">
        <w:tc>
          <w:tcPr>
            <w:tcW w:w="559" w:type="dxa"/>
          </w:tcPr>
          <w:p w14:paraId="64ED58FF" w14:textId="26556926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791" w:type="dxa"/>
            <w:gridSpan w:val="2"/>
          </w:tcPr>
          <w:p w14:paraId="007C128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81379B2" w14:textId="77777777" w:rsidTr="00150BEA">
        <w:tc>
          <w:tcPr>
            <w:tcW w:w="559" w:type="dxa"/>
          </w:tcPr>
          <w:p w14:paraId="375AB40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DB8BCA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232A47D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0400635" w14:textId="77777777" w:rsidTr="00150BEA">
        <w:tc>
          <w:tcPr>
            <w:tcW w:w="559" w:type="dxa"/>
          </w:tcPr>
          <w:p w14:paraId="0E30730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3BA042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423E048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19BC9AD" w14:textId="77777777" w:rsidTr="00150BEA">
        <w:tc>
          <w:tcPr>
            <w:tcW w:w="559" w:type="dxa"/>
          </w:tcPr>
          <w:p w14:paraId="133AF95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87B7F0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14C4166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5D40B24" w14:textId="77777777" w:rsidTr="00150BEA">
        <w:tc>
          <w:tcPr>
            <w:tcW w:w="559" w:type="dxa"/>
          </w:tcPr>
          <w:p w14:paraId="1094D96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964F8F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71AF1C0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4811FF9" w14:textId="77777777" w:rsidTr="00150BEA">
        <w:tc>
          <w:tcPr>
            <w:tcW w:w="559" w:type="dxa"/>
          </w:tcPr>
          <w:p w14:paraId="12BC5DF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F6E7AB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2C65B29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84C4674" w14:textId="77777777" w:rsidTr="00150BEA">
        <w:tc>
          <w:tcPr>
            <w:tcW w:w="559" w:type="dxa"/>
          </w:tcPr>
          <w:p w14:paraId="78B47A7B" w14:textId="35AF9FDC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D3128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791" w:type="dxa"/>
            <w:gridSpan w:val="2"/>
          </w:tcPr>
          <w:p w14:paraId="3ECBB78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2413E98" w14:textId="77777777" w:rsidTr="00150BEA">
        <w:tc>
          <w:tcPr>
            <w:tcW w:w="559" w:type="dxa"/>
          </w:tcPr>
          <w:p w14:paraId="1137A18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E3C027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7F37944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2DC4FB5" w14:textId="77777777" w:rsidTr="00150BEA">
        <w:tc>
          <w:tcPr>
            <w:tcW w:w="559" w:type="dxa"/>
          </w:tcPr>
          <w:p w14:paraId="6C0B00F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D31FDD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01E32A5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24646B8" w14:textId="77777777" w:rsidTr="00150BEA">
        <w:tc>
          <w:tcPr>
            <w:tcW w:w="559" w:type="dxa"/>
          </w:tcPr>
          <w:p w14:paraId="58EA8F2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9827EB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5E44037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C4727D9" w14:textId="77777777" w:rsidTr="00150BEA">
        <w:tc>
          <w:tcPr>
            <w:tcW w:w="559" w:type="dxa"/>
          </w:tcPr>
          <w:p w14:paraId="0D13F42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18A915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4BF6F5F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77388C6" w14:textId="77777777" w:rsidTr="00150BEA">
        <w:tc>
          <w:tcPr>
            <w:tcW w:w="559" w:type="dxa"/>
          </w:tcPr>
          <w:p w14:paraId="30D09A3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DB9A09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65520AC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7521C2E" w14:textId="77777777" w:rsidTr="00150BEA">
        <w:tc>
          <w:tcPr>
            <w:tcW w:w="559" w:type="dxa"/>
          </w:tcPr>
          <w:p w14:paraId="4652D4AB" w14:textId="2D949895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D3128C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8791" w:type="dxa"/>
            <w:gridSpan w:val="2"/>
          </w:tcPr>
          <w:p w14:paraId="72B57B8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4E67D25" w14:textId="77777777" w:rsidTr="00150BEA">
        <w:tc>
          <w:tcPr>
            <w:tcW w:w="559" w:type="dxa"/>
          </w:tcPr>
          <w:p w14:paraId="640FD4A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E5E9AA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1E60068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644702B" w14:textId="77777777" w:rsidTr="00150BEA">
        <w:tc>
          <w:tcPr>
            <w:tcW w:w="559" w:type="dxa"/>
          </w:tcPr>
          <w:p w14:paraId="795BDF1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48954D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3389531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DA425FA" w14:textId="77777777" w:rsidTr="00150BEA">
        <w:tc>
          <w:tcPr>
            <w:tcW w:w="559" w:type="dxa"/>
          </w:tcPr>
          <w:p w14:paraId="7A8FF5E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FD9F91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68367E9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4B74F317" w14:textId="77777777" w:rsidTr="00150BEA">
        <w:tc>
          <w:tcPr>
            <w:tcW w:w="559" w:type="dxa"/>
          </w:tcPr>
          <w:p w14:paraId="6D51B29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23D7C0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3BCD3B9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1A08C00" w14:textId="77777777" w:rsidTr="00150BEA">
        <w:tc>
          <w:tcPr>
            <w:tcW w:w="559" w:type="dxa"/>
          </w:tcPr>
          <w:p w14:paraId="609E994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F6A8C5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75978A4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3B93E88" w14:textId="77777777" w:rsidTr="00150BEA">
        <w:tc>
          <w:tcPr>
            <w:tcW w:w="559" w:type="dxa"/>
          </w:tcPr>
          <w:p w14:paraId="1727BD7C" w14:textId="38AE67EB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D3128C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791" w:type="dxa"/>
            <w:gridSpan w:val="2"/>
          </w:tcPr>
          <w:p w14:paraId="6A9CFD9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96A0A00" w14:textId="77777777" w:rsidTr="00150BEA">
        <w:tc>
          <w:tcPr>
            <w:tcW w:w="559" w:type="dxa"/>
          </w:tcPr>
          <w:p w14:paraId="14A0B57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45F13D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7E89D98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7F1BBEC" w14:textId="77777777" w:rsidTr="00150BEA">
        <w:tc>
          <w:tcPr>
            <w:tcW w:w="559" w:type="dxa"/>
          </w:tcPr>
          <w:p w14:paraId="440E574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536F7E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58D0A90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299C3CF" w14:textId="77777777" w:rsidTr="00150BEA">
        <w:tc>
          <w:tcPr>
            <w:tcW w:w="559" w:type="dxa"/>
          </w:tcPr>
          <w:p w14:paraId="6FC33E0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02F5E9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244CD52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0EA644E" w14:textId="77777777" w:rsidTr="00150BEA">
        <w:tc>
          <w:tcPr>
            <w:tcW w:w="559" w:type="dxa"/>
          </w:tcPr>
          <w:p w14:paraId="4FF9AE1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898BD0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5698045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31B9862" w14:textId="77777777" w:rsidTr="00150BEA">
        <w:tc>
          <w:tcPr>
            <w:tcW w:w="559" w:type="dxa"/>
          </w:tcPr>
          <w:p w14:paraId="5B16C5B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3AD202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73B85ED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F148313" w14:textId="77777777" w:rsidTr="00150BEA">
        <w:tc>
          <w:tcPr>
            <w:tcW w:w="559" w:type="dxa"/>
          </w:tcPr>
          <w:p w14:paraId="54B18A4B" w14:textId="15D56968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D3128C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791" w:type="dxa"/>
            <w:gridSpan w:val="2"/>
          </w:tcPr>
          <w:p w14:paraId="3A133CE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14990F6" w14:textId="77777777" w:rsidTr="00150BEA">
        <w:tc>
          <w:tcPr>
            <w:tcW w:w="559" w:type="dxa"/>
          </w:tcPr>
          <w:p w14:paraId="20F52DD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8ED7FC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4A4CD9B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267F7ED" w14:textId="77777777" w:rsidTr="00150BEA">
        <w:tc>
          <w:tcPr>
            <w:tcW w:w="559" w:type="dxa"/>
          </w:tcPr>
          <w:p w14:paraId="7E4ADF6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969F29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108CBE2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CAA6C62" w14:textId="77777777" w:rsidTr="00150BEA">
        <w:tc>
          <w:tcPr>
            <w:tcW w:w="559" w:type="dxa"/>
          </w:tcPr>
          <w:p w14:paraId="699EE81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03A552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28E2B79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B651B82" w14:textId="77777777" w:rsidTr="00150BEA">
        <w:tc>
          <w:tcPr>
            <w:tcW w:w="559" w:type="dxa"/>
          </w:tcPr>
          <w:p w14:paraId="510CB27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F28127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6F58594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738A956" w14:textId="77777777" w:rsidTr="00150BEA">
        <w:tc>
          <w:tcPr>
            <w:tcW w:w="559" w:type="dxa"/>
          </w:tcPr>
          <w:p w14:paraId="60DD1EA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DEE7B2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60F7A31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9B852EE" w14:textId="77777777" w:rsidTr="00150BEA">
        <w:tc>
          <w:tcPr>
            <w:tcW w:w="559" w:type="dxa"/>
          </w:tcPr>
          <w:p w14:paraId="73C50502" w14:textId="373975C0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46</w:t>
            </w:r>
          </w:p>
        </w:tc>
        <w:tc>
          <w:tcPr>
            <w:tcW w:w="8791" w:type="dxa"/>
            <w:gridSpan w:val="2"/>
          </w:tcPr>
          <w:p w14:paraId="685E037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508B2E2" w14:textId="77777777" w:rsidTr="00150BEA">
        <w:tc>
          <w:tcPr>
            <w:tcW w:w="559" w:type="dxa"/>
          </w:tcPr>
          <w:p w14:paraId="2F527F1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AE1FD9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1ACAE6E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46099F8" w14:textId="77777777" w:rsidTr="00150BEA">
        <w:tc>
          <w:tcPr>
            <w:tcW w:w="559" w:type="dxa"/>
          </w:tcPr>
          <w:p w14:paraId="69C3842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CB2D12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430D682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2AC4708" w14:textId="77777777" w:rsidTr="00150BEA">
        <w:tc>
          <w:tcPr>
            <w:tcW w:w="559" w:type="dxa"/>
          </w:tcPr>
          <w:p w14:paraId="38FFB31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4860D5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65BB6F5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9F8382C" w14:textId="77777777" w:rsidTr="00150BEA">
        <w:tc>
          <w:tcPr>
            <w:tcW w:w="559" w:type="dxa"/>
          </w:tcPr>
          <w:p w14:paraId="062DEE9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B27449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1C801D7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573D69E" w14:textId="77777777" w:rsidTr="00150BEA">
        <w:tc>
          <w:tcPr>
            <w:tcW w:w="559" w:type="dxa"/>
          </w:tcPr>
          <w:p w14:paraId="428FE22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4E4AB4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738C390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E1689F1" w14:textId="77777777" w:rsidTr="00150BEA">
        <w:tc>
          <w:tcPr>
            <w:tcW w:w="559" w:type="dxa"/>
          </w:tcPr>
          <w:p w14:paraId="27FD63F6" w14:textId="32671EB8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47</w:t>
            </w:r>
          </w:p>
        </w:tc>
        <w:tc>
          <w:tcPr>
            <w:tcW w:w="8791" w:type="dxa"/>
            <w:gridSpan w:val="2"/>
          </w:tcPr>
          <w:p w14:paraId="3EF091CF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0FBD1A89" w14:textId="77777777" w:rsidTr="00150BEA">
        <w:tc>
          <w:tcPr>
            <w:tcW w:w="559" w:type="dxa"/>
          </w:tcPr>
          <w:p w14:paraId="31B6B0E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8AE4DC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61EB021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BB22460" w14:textId="77777777" w:rsidTr="00150BEA">
        <w:tc>
          <w:tcPr>
            <w:tcW w:w="559" w:type="dxa"/>
          </w:tcPr>
          <w:p w14:paraId="64AFA0E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0BBD0E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0049D66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5D07AB23" w14:textId="77777777" w:rsidTr="00150BEA">
        <w:tc>
          <w:tcPr>
            <w:tcW w:w="559" w:type="dxa"/>
          </w:tcPr>
          <w:p w14:paraId="6C2A483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D228B2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2141312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8DC51BE" w14:textId="77777777" w:rsidTr="00150BEA">
        <w:tc>
          <w:tcPr>
            <w:tcW w:w="559" w:type="dxa"/>
          </w:tcPr>
          <w:p w14:paraId="0A3D553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6DFB610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5FC6CE1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CFAE2F9" w14:textId="77777777" w:rsidTr="00150BEA">
        <w:tc>
          <w:tcPr>
            <w:tcW w:w="559" w:type="dxa"/>
          </w:tcPr>
          <w:p w14:paraId="6738D19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9CE944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551C627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18483983" w14:textId="77777777" w:rsidTr="00150BEA">
        <w:tc>
          <w:tcPr>
            <w:tcW w:w="559" w:type="dxa"/>
          </w:tcPr>
          <w:p w14:paraId="7FE23F92" w14:textId="391235C3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48</w:t>
            </w:r>
          </w:p>
        </w:tc>
        <w:tc>
          <w:tcPr>
            <w:tcW w:w="8791" w:type="dxa"/>
            <w:gridSpan w:val="2"/>
          </w:tcPr>
          <w:p w14:paraId="25ADD16E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486B014E" w14:textId="77777777" w:rsidTr="00150BEA">
        <w:tc>
          <w:tcPr>
            <w:tcW w:w="559" w:type="dxa"/>
          </w:tcPr>
          <w:p w14:paraId="25D3142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DBA0E6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55C6D87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B1F706B" w14:textId="77777777" w:rsidTr="00150BEA">
        <w:tc>
          <w:tcPr>
            <w:tcW w:w="559" w:type="dxa"/>
          </w:tcPr>
          <w:p w14:paraId="4C1DF06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39C0B1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046328C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B4FF06C" w14:textId="77777777" w:rsidTr="00150BEA">
        <w:tc>
          <w:tcPr>
            <w:tcW w:w="559" w:type="dxa"/>
          </w:tcPr>
          <w:p w14:paraId="30289FD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1882B4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7FF23E6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CB76665" w14:textId="77777777" w:rsidTr="00150BEA">
        <w:tc>
          <w:tcPr>
            <w:tcW w:w="559" w:type="dxa"/>
          </w:tcPr>
          <w:p w14:paraId="14C7295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789BAB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39CD86C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A88DF1E" w14:textId="77777777" w:rsidTr="00150BEA">
        <w:tc>
          <w:tcPr>
            <w:tcW w:w="559" w:type="dxa"/>
          </w:tcPr>
          <w:p w14:paraId="42DFE0B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1BCDD3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65806AA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4DAFB957" w14:textId="77777777" w:rsidTr="00150BEA">
        <w:tc>
          <w:tcPr>
            <w:tcW w:w="559" w:type="dxa"/>
          </w:tcPr>
          <w:p w14:paraId="3FE42FD4" w14:textId="0AA5472B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49</w:t>
            </w:r>
          </w:p>
        </w:tc>
        <w:tc>
          <w:tcPr>
            <w:tcW w:w="8791" w:type="dxa"/>
            <w:gridSpan w:val="2"/>
          </w:tcPr>
          <w:p w14:paraId="300BBF1E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7B5AB330" w14:textId="77777777" w:rsidTr="00150BEA">
        <w:tc>
          <w:tcPr>
            <w:tcW w:w="559" w:type="dxa"/>
          </w:tcPr>
          <w:p w14:paraId="6966177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0C9F40C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548487C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89C688B" w14:textId="77777777" w:rsidTr="00150BEA">
        <w:tc>
          <w:tcPr>
            <w:tcW w:w="559" w:type="dxa"/>
          </w:tcPr>
          <w:p w14:paraId="619931F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D1EE8E9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35DA091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17B5B0E3" w14:textId="77777777" w:rsidTr="00150BEA">
        <w:tc>
          <w:tcPr>
            <w:tcW w:w="559" w:type="dxa"/>
          </w:tcPr>
          <w:p w14:paraId="7363492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42FA40E6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15988868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6E175ECF" w14:textId="77777777" w:rsidTr="00150BEA">
        <w:tc>
          <w:tcPr>
            <w:tcW w:w="559" w:type="dxa"/>
          </w:tcPr>
          <w:p w14:paraId="304FA34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7A38623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601DB0E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2C2E1D18" w14:textId="77777777" w:rsidTr="00150BEA">
        <w:tc>
          <w:tcPr>
            <w:tcW w:w="559" w:type="dxa"/>
          </w:tcPr>
          <w:p w14:paraId="119D1873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52BFA0F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1C8EC527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46278E" w14:paraId="253D940B" w14:textId="77777777" w:rsidTr="00150BEA">
        <w:tc>
          <w:tcPr>
            <w:tcW w:w="559" w:type="dxa"/>
          </w:tcPr>
          <w:p w14:paraId="001EF6D7" w14:textId="254DA2C1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8791" w:type="dxa"/>
            <w:gridSpan w:val="2"/>
          </w:tcPr>
          <w:p w14:paraId="3EF056C5" w14:textId="77777777" w:rsidR="00B34637" w:rsidRPr="0046278E" w:rsidRDefault="00B34637" w:rsidP="00E54A8D">
            <w:pPr>
              <w:spacing w:line="360" w:lineRule="auto"/>
            </w:pPr>
          </w:p>
        </w:tc>
      </w:tr>
      <w:tr w:rsidR="00B34637" w:rsidRPr="00D3128C" w14:paraId="2FA9A669" w14:textId="77777777" w:rsidTr="00150BEA">
        <w:tc>
          <w:tcPr>
            <w:tcW w:w="559" w:type="dxa"/>
          </w:tcPr>
          <w:p w14:paraId="46652F01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2C91E5E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357" w:type="dxa"/>
          </w:tcPr>
          <w:p w14:paraId="689ED04A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0E27FF57" w14:textId="77777777" w:rsidTr="00150BEA">
        <w:tc>
          <w:tcPr>
            <w:tcW w:w="559" w:type="dxa"/>
          </w:tcPr>
          <w:p w14:paraId="1A61E9D5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954422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357" w:type="dxa"/>
          </w:tcPr>
          <w:p w14:paraId="7079DD34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8B1F57B" w14:textId="77777777" w:rsidTr="00150BEA">
        <w:tc>
          <w:tcPr>
            <w:tcW w:w="559" w:type="dxa"/>
          </w:tcPr>
          <w:p w14:paraId="2F7B725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2DDF37B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357" w:type="dxa"/>
          </w:tcPr>
          <w:p w14:paraId="676A6BAF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326CC542" w14:textId="77777777" w:rsidTr="00150BEA">
        <w:tc>
          <w:tcPr>
            <w:tcW w:w="559" w:type="dxa"/>
          </w:tcPr>
          <w:p w14:paraId="5E2378E0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11E119B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8357" w:type="dxa"/>
          </w:tcPr>
          <w:p w14:paraId="03A37FDC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637" w:rsidRPr="00D3128C" w14:paraId="794D36F3" w14:textId="77777777" w:rsidTr="00150BEA">
        <w:tc>
          <w:tcPr>
            <w:tcW w:w="559" w:type="dxa"/>
          </w:tcPr>
          <w:p w14:paraId="11D84082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" w:type="dxa"/>
          </w:tcPr>
          <w:p w14:paraId="302F724D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357" w:type="dxa"/>
          </w:tcPr>
          <w:p w14:paraId="2740BADB" w14:textId="77777777" w:rsidR="00B34637" w:rsidRPr="00D3128C" w:rsidRDefault="00B34637" w:rsidP="00E54A8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F1B33C5" w14:textId="77777777" w:rsidR="000D30C2" w:rsidRDefault="000D30C2"/>
    <w:sectPr w:rsidR="000D30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2F351" w14:textId="77777777" w:rsidR="00BE3B2D" w:rsidRDefault="00BE3B2D" w:rsidP="002438F4">
      <w:pPr>
        <w:spacing w:after="0"/>
      </w:pPr>
      <w:r>
        <w:separator/>
      </w:r>
    </w:p>
  </w:endnote>
  <w:endnote w:type="continuationSeparator" w:id="0">
    <w:p w14:paraId="7F1E1291" w14:textId="77777777" w:rsidR="00BE3B2D" w:rsidRDefault="00BE3B2D" w:rsidP="002438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CC982" w14:textId="77777777" w:rsidR="00BE3B2D" w:rsidRDefault="00BE3B2D" w:rsidP="002438F4">
      <w:pPr>
        <w:spacing w:after="0"/>
      </w:pPr>
      <w:r>
        <w:separator/>
      </w:r>
    </w:p>
  </w:footnote>
  <w:footnote w:type="continuationSeparator" w:id="0">
    <w:p w14:paraId="3678C750" w14:textId="77777777" w:rsidR="00BE3B2D" w:rsidRDefault="00BE3B2D" w:rsidP="002438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60CC"/>
    <w:multiLevelType w:val="hybridMultilevel"/>
    <w:tmpl w:val="03D42262"/>
    <w:lvl w:ilvl="0" w:tplc="0C9AC5A6">
      <w:start w:val="1"/>
      <w:numFmt w:val="decimal"/>
      <w:lvlText w:val="%1."/>
      <w:lvlJc w:val="left"/>
      <w:pPr>
        <w:tabs>
          <w:tab w:val="num" w:pos="776"/>
        </w:tabs>
        <w:ind w:left="77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96"/>
        </w:tabs>
        <w:ind w:left="1496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216"/>
        </w:tabs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6"/>
        </w:tabs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6"/>
        </w:tabs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6"/>
        </w:tabs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6"/>
        </w:tabs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6"/>
        </w:tabs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6"/>
        </w:tabs>
        <w:ind w:left="6536" w:hanging="180"/>
      </w:pPr>
    </w:lvl>
  </w:abstractNum>
  <w:abstractNum w:abstractNumId="1">
    <w:nsid w:val="36703044"/>
    <w:multiLevelType w:val="hybridMultilevel"/>
    <w:tmpl w:val="52CE31A2"/>
    <w:lvl w:ilvl="0" w:tplc="552E51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2656F"/>
    <w:multiLevelType w:val="hybridMultilevel"/>
    <w:tmpl w:val="359AD68E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B54202"/>
    <w:rsid w:val="00037890"/>
    <w:rsid w:val="0004450C"/>
    <w:rsid w:val="000542A9"/>
    <w:rsid w:val="00055CFA"/>
    <w:rsid w:val="00062B35"/>
    <w:rsid w:val="00081D8F"/>
    <w:rsid w:val="000941D3"/>
    <w:rsid w:val="00095240"/>
    <w:rsid w:val="000C0A6F"/>
    <w:rsid w:val="000C1C1D"/>
    <w:rsid w:val="000D30C2"/>
    <w:rsid w:val="000D626A"/>
    <w:rsid w:val="00100C7B"/>
    <w:rsid w:val="00115C9A"/>
    <w:rsid w:val="0013092F"/>
    <w:rsid w:val="0013591A"/>
    <w:rsid w:val="00143CB0"/>
    <w:rsid w:val="00150BEA"/>
    <w:rsid w:val="00153F83"/>
    <w:rsid w:val="001C4E89"/>
    <w:rsid w:val="001D45A3"/>
    <w:rsid w:val="001D625B"/>
    <w:rsid w:val="001E28A5"/>
    <w:rsid w:val="001F5A6D"/>
    <w:rsid w:val="0020650C"/>
    <w:rsid w:val="00220EC0"/>
    <w:rsid w:val="00231582"/>
    <w:rsid w:val="00237C84"/>
    <w:rsid w:val="002438F4"/>
    <w:rsid w:val="0025076F"/>
    <w:rsid w:val="0026004D"/>
    <w:rsid w:val="002B5DCC"/>
    <w:rsid w:val="002C40DF"/>
    <w:rsid w:val="002E1460"/>
    <w:rsid w:val="00330ABC"/>
    <w:rsid w:val="003676D1"/>
    <w:rsid w:val="00367F47"/>
    <w:rsid w:val="00370260"/>
    <w:rsid w:val="00371567"/>
    <w:rsid w:val="003A173C"/>
    <w:rsid w:val="003A6FB5"/>
    <w:rsid w:val="003D0A7B"/>
    <w:rsid w:val="0041073E"/>
    <w:rsid w:val="004147ED"/>
    <w:rsid w:val="00416A80"/>
    <w:rsid w:val="004331B8"/>
    <w:rsid w:val="0046278E"/>
    <w:rsid w:val="00493802"/>
    <w:rsid w:val="004B0CEB"/>
    <w:rsid w:val="004B4576"/>
    <w:rsid w:val="004D0566"/>
    <w:rsid w:val="004D0702"/>
    <w:rsid w:val="004E2235"/>
    <w:rsid w:val="004E5717"/>
    <w:rsid w:val="00522094"/>
    <w:rsid w:val="00531312"/>
    <w:rsid w:val="00533075"/>
    <w:rsid w:val="00576338"/>
    <w:rsid w:val="00584BF0"/>
    <w:rsid w:val="005D01F6"/>
    <w:rsid w:val="005E2261"/>
    <w:rsid w:val="005E4E6A"/>
    <w:rsid w:val="005F46DA"/>
    <w:rsid w:val="006052C8"/>
    <w:rsid w:val="00614E70"/>
    <w:rsid w:val="0062158B"/>
    <w:rsid w:val="00632A13"/>
    <w:rsid w:val="006378DF"/>
    <w:rsid w:val="006435D0"/>
    <w:rsid w:val="00650E43"/>
    <w:rsid w:val="00670B05"/>
    <w:rsid w:val="00684308"/>
    <w:rsid w:val="006A25FD"/>
    <w:rsid w:val="006A7C99"/>
    <w:rsid w:val="00750BEE"/>
    <w:rsid w:val="00760666"/>
    <w:rsid w:val="00761CAE"/>
    <w:rsid w:val="007B34D7"/>
    <w:rsid w:val="007B5B83"/>
    <w:rsid w:val="007E2FB2"/>
    <w:rsid w:val="007F2192"/>
    <w:rsid w:val="00801C9A"/>
    <w:rsid w:val="00810AFE"/>
    <w:rsid w:val="0084668F"/>
    <w:rsid w:val="00872C7A"/>
    <w:rsid w:val="0088585F"/>
    <w:rsid w:val="008A4BAC"/>
    <w:rsid w:val="008A6509"/>
    <w:rsid w:val="008B1CCE"/>
    <w:rsid w:val="008C3C5E"/>
    <w:rsid w:val="008C4D2A"/>
    <w:rsid w:val="008D14FF"/>
    <w:rsid w:val="008D31EE"/>
    <w:rsid w:val="008F394C"/>
    <w:rsid w:val="0090777D"/>
    <w:rsid w:val="00924C5E"/>
    <w:rsid w:val="00990778"/>
    <w:rsid w:val="009A2E26"/>
    <w:rsid w:val="009A5396"/>
    <w:rsid w:val="009E2B4D"/>
    <w:rsid w:val="009F05CF"/>
    <w:rsid w:val="00A004B7"/>
    <w:rsid w:val="00A03718"/>
    <w:rsid w:val="00A06DED"/>
    <w:rsid w:val="00A33708"/>
    <w:rsid w:val="00A33740"/>
    <w:rsid w:val="00A52BF8"/>
    <w:rsid w:val="00AA0C07"/>
    <w:rsid w:val="00AC4163"/>
    <w:rsid w:val="00AC7E50"/>
    <w:rsid w:val="00AD4A2F"/>
    <w:rsid w:val="00AD4ABE"/>
    <w:rsid w:val="00AD51B7"/>
    <w:rsid w:val="00B15967"/>
    <w:rsid w:val="00B1655E"/>
    <w:rsid w:val="00B24032"/>
    <w:rsid w:val="00B34637"/>
    <w:rsid w:val="00B41767"/>
    <w:rsid w:val="00B44EE1"/>
    <w:rsid w:val="00B454A0"/>
    <w:rsid w:val="00B54202"/>
    <w:rsid w:val="00B716C8"/>
    <w:rsid w:val="00BA120B"/>
    <w:rsid w:val="00BA143C"/>
    <w:rsid w:val="00BB1845"/>
    <w:rsid w:val="00BC340C"/>
    <w:rsid w:val="00BC37C5"/>
    <w:rsid w:val="00BC625D"/>
    <w:rsid w:val="00BE3B2D"/>
    <w:rsid w:val="00BF540B"/>
    <w:rsid w:val="00BF79AA"/>
    <w:rsid w:val="00C25124"/>
    <w:rsid w:val="00C27A5D"/>
    <w:rsid w:val="00C377A2"/>
    <w:rsid w:val="00C420CD"/>
    <w:rsid w:val="00C5084B"/>
    <w:rsid w:val="00C74233"/>
    <w:rsid w:val="00C754E1"/>
    <w:rsid w:val="00C765B6"/>
    <w:rsid w:val="00C80737"/>
    <w:rsid w:val="00C87B7B"/>
    <w:rsid w:val="00C97FE5"/>
    <w:rsid w:val="00D02168"/>
    <w:rsid w:val="00D104E0"/>
    <w:rsid w:val="00D3128C"/>
    <w:rsid w:val="00D644F1"/>
    <w:rsid w:val="00D72701"/>
    <w:rsid w:val="00DA043F"/>
    <w:rsid w:val="00DD33AF"/>
    <w:rsid w:val="00DF3774"/>
    <w:rsid w:val="00E24EBC"/>
    <w:rsid w:val="00E27551"/>
    <w:rsid w:val="00E348FE"/>
    <w:rsid w:val="00E36474"/>
    <w:rsid w:val="00E54A8D"/>
    <w:rsid w:val="00E63B2A"/>
    <w:rsid w:val="00E8251C"/>
    <w:rsid w:val="00E837BB"/>
    <w:rsid w:val="00E93218"/>
    <w:rsid w:val="00EA2E56"/>
    <w:rsid w:val="00ED1D31"/>
    <w:rsid w:val="00ED253B"/>
    <w:rsid w:val="00F02646"/>
    <w:rsid w:val="00F14F33"/>
    <w:rsid w:val="00F17613"/>
    <w:rsid w:val="00F368E7"/>
    <w:rsid w:val="00F36A31"/>
    <w:rsid w:val="00F457AA"/>
    <w:rsid w:val="00F73A15"/>
    <w:rsid w:val="00F85981"/>
    <w:rsid w:val="00F869DF"/>
    <w:rsid w:val="00FC0779"/>
    <w:rsid w:val="00FC61AF"/>
    <w:rsid w:val="00FC75F0"/>
    <w:rsid w:val="00FD3194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857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Keyboard" w:unhideWhenUsed="1"/>
    <w:lsdException w:name="HTML Preformatted" w:uiPriority="19" w:unhideWhenUsed="1" w:qFormat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table" w:styleId="TableGrid">
    <w:name w:val="Table Grid"/>
    <w:basedOn w:val="TableNormal"/>
    <w:uiPriority w:val="59"/>
    <w:rsid w:val="00B5420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rsid w:val="00F14F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rsid w:val="002438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8F4"/>
  </w:style>
  <w:style w:type="paragraph" w:styleId="Footer">
    <w:name w:val="footer"/>
    <w:basedOn w:val="Normal"/>
    <w:link w:val="FooterChar"/>
    <w:uiPriority w:val="99"/>
    <w:semiHidden/>
    <w:rsid w:val="002438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8F4"/>
  </w:style>
  <w:style w:type="paragraph" w:styleId="BalloonText">
    <w:name w:val="Balloon Text"/>
    <w:basedOn w:val="Normal"/>
    <w:link w:val="BalloonTextChar"/>
    <w:uiPriority w:val="99"/>
    <w:semiHidden/>
    <w:unhideWhenUsed/>
    <w:rsid w:val="00B1596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9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61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rsid w:val="004D0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D056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56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D0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566"/>
    <w:rPr>
      <w:b/>
      <w:bCs/>
      <w:sz w:val="20"/>
    </w:rPr>
  </w:style>
  <w:style w:type="character" w:customStyle="1" w:styleId="ListParagraphChar">
    <w:name w:val="List Paragraph Char"/>
    <w:aliases w:val="Body of text Char"/>
    <w:link w:val="ListParagraph"/>
    <w:uiPriority w:val="34"/>
    <w:rsid w:val="00150B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Keyboard" w:unhideWhenUsed="1"/>
    <w:lsdException w:name="HTML Preformatted" w:uiPriority="19" w:unhideWhenUsed="1" w:qFormat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table" w:styleId="TableGrid">
    <w:name w:val="Table Grid"/>
    <w:basedOn w:val="TableNormal"/>
    <w:uiPriority w:val="59"/>
    <w:rsid w:val="00B5420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rsid w:val="00F14F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rsid w:val="002438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8F4"/>
  </w:style>
  <w:style w:type="paragraph" w:styleId="Footer">
    <w:name w:val="footer"/>
    <w:basedOn w:val="Normal"/>
    <w:link w:val="FooterChar"/>
    <w:uiPriority w:val="99"/>
    <w:semiHidden/>
    <w:rsid w:val="002438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8F4"/>
  </w:style>
  <w:style w:type="paragraph" w:styleId="BalloonText">
    <w:name w:val="Balloon Text"/>
    <w:basedOn w:val="Normal"/>
    <w:link w:val="BalloonTextChar"/>
    <w:uiPriority w:val="99"/>
    <w:semiHidden/>
    <w:unhideWhenUsed/>
    <w:rsid w:val="00B1596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9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61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rsid w:val="004D0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D056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56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D0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566"/>
    <w:rPr>
      <w:b/>
      <w:bCs/>
      <w:sz w:val="20"/>
    </w:rPr>
  </w:style>
  <w:style w:type="character" w:customStyle="1" w:styleId="ListParagraphChar">
    <w:name w:val="List Paragraph Char"/>
    <w:aliases w:val="Body of text Char"/>
    <w:link w:val="ListParagraph"/>
    <w:uiPriority w:val="34"/>
    <w:rsid w:val="0015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CC"/>
    <w:rsid w:val="00000BB9"/>
    <w:rsid w:val="00011EDF"/>
    <w:rsid w:val="00016120"/>
    <w:rsid w:val="000933B7"/>
    <w:rsid w:val="000A39BA"/>
    <w:rsid w:val="00125C12"/>
    <w:rsid w:val="001A2973"/>
    <w:rsid w:val="002E3E29"/>
    <w:rsid w:val="003908AD"/>
    <w:rsid w:val="004C42EC"/>
    <w:rsid w:val="004E164A"/>
    <w:rsid w:val="00533F06"/>
    <w:rsid w:val="00571927"/>
    <w:rsid w:val="00571E55"/>
    <w:rsid w:val="00621D18"/>
    <w:rsid w:val="00652249"/>
    <w:rsid w:val="00705E6C"/>
    <w:rsid w:val="00732DBE"/>
    <w:rsid w:val="00770850"/>
    <w:rsid w:val="007D63EF"/>
    <w:rsid w:val="00877FCC"/>
    <w:rsid w:val="00897F60"/>
    <w:rsid w:val="009A4DC4"/>
    <w:rsid w:val="00B0507F"/>
    <w:rsid w:val="00B5687C"/>
    <w:rsid w:val="00C27FE1"/>
    <w:rsid w:val="00C53C8E"/>
    <w:rsid w:val="00D62C40"/>
    <w:rsid w:val="00E3320A"/>
    <w:rsid w:val="00E86C3D"/>
    <w:rsid w:val="00EE0ECD"/>
    <w:rsid w:val="00FC3B05"/>
    <w:rsid w:val="00FD0012"/>
    <w:rsid w:val="00FD1DEA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97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9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/>
  <PostDate>2020-11-01T14:55:20Z</PostDate>
  <PostID>1056</PostID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  <AccountBBId/>
  <PublishedAccount>07531f2e-50b3-49ba-8d1f-88d80d29a5a2</PublishedAccount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33</TotalTime>
  <Pages>7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yokowasis</dc:creator>
  <cp:keywords/>
  <dc:description/>
  <cp:lastModifiedBy>7</cp:lastModifiedBy>
  <cp:revision>11</cp:revision>
  <dcterms:created xsi:type="dcterms:W3CDTF">2020-02-24T03:11:00Z</dcterms:created>
  <dcterms:modified xsi:type="dcterms:W3CDTF">2020-11-09T02:50:00Z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Equation_1" visible="true" label="Textbox Paste" imageMso="ControlUnboundObjectFrame" onAction="Equation"/>
      </mso:documentControls>
    </mso:qat>
  </mso:ribbon>
</mso:customUI>
</file>